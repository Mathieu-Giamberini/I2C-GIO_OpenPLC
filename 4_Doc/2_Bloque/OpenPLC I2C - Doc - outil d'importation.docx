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BEB5" w14:textId="77777777" w:rsidR="008E6512" w:rsidRPr="00E03DE0" w:rsidRDefault="00DB012E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Documentation</w:t>
      </w:r>
    </w:p>
    <w:bookmarkEnd w:id="0"/>
    <w:p w14:paraId="17871493" w14:textId="57C72143" w:rsidR="00C568D7" w:rsidRPr="00E03DE0" w:rsidRDefault="000404C6" w:rsidP="00974967">
      <w:pPr>
        <w:pStyle w:val="Title"/>
        <w:rPr>
          <w:color w:val="E03326"/>
        </w:rPr>
      </w:pPr>
      <w:r>
        <w:rPr>
          <w:color w:val="E03326"/>
        </w:rPr>
        <w:t>Outil d’importation</w:t>
      </w:r>
    </w:p>
    <w:p w14:paraId="342D17AE" w14:textId="77777777" w:rsidR="00DB012E" w:rsidRPr="00E03DE0" w:rsidRDefault="00DB012E" w:rsidP="00DB012E">
      <w:pPr>
        <w:pStyle w:val="Heading1"/>
      </w:pPr>
      <w:r>
        <w:t>Introduction</w:t>
      </w:r>
    </w:p>
    <w:p w14:paraId="2A61CAD6" w14:textId="5DD2DFBF" w:rsidR="00712793" w:rsidRDefault="00712793" w:rsidP="00DB012E">
      <w:pPr>
        <w:ind w:left="0"/>
      </w:pPr>
      <w:r>
        <w:t xml:space="preserve">Le rôle de </w:t>
      </w:r>
      <w:r w:rsidR="00FD321A">
        <w:t xml:space="preserve">cette </w:t>
      </w:r>
      <w:r>
        <w:t>outil est de simplifier l’import et la création de librairie</w:t>
      </w:r>
      <w:r w:rsidR="00D20045">
        <w:t xml:space="preserve"> pour OpenPLC, ces tache implique de modifier le code source du logiciel et copier des ficher au bonne emplacement.</w:t>
      </w:r>
    </w:p>
    <w:p w14:paraId="174AF1CC" w14:textId="77777777" w:rsidR="00D20045" w:rsidRDefault="000404C6" w:rsidP="00DB012E">
      <w:pPr>
        <w:ind w:left="0"/>
      </w:pPr>
      <w:r>
        <w:t>Ce doc</w:t>
      </w:r>
      <w:r w:rsidR="002B31DF">
        <w:t xml:space="preserve">ument décrit le fonctionnement de </w:t>
      </w:r>
      <w:r w:rsidR="00D20045">
        <w:t xml:space="preserve">cette </w:t>
      </w:r>
      <w:r w:rsidR="002B31DF">
        <w:t>outil. Il est décomposé deux parties, la premier décrit ses fonction et option</w:t>
      </w:r>
      <w:r w:rsidR="00D20045">
        <w:t>.</w:t>
      </w:r>
      <w:r w:rsidR="002B31DF">
        <w:t xml:space="preserve"> </w:t>
      </w:r>
      <w:r w:rsidR="00D20045">
        <w:t xml:space="preserve">La </w:t>
      </w:r>
      <w:r w:rsidR="002B31DF">
        <w:t>second</w:t>
      </w:r>
      <w:r w:rsidR="00D20045">
        <w:t xml:space="preserve">e </w:t>
      </w:r>
      <w:r w:rsidR="002B31DF">
        <w:t>décrit pas</w:t>
      </w:r>
      <w:r w:rsidR="00D20045">
        <w:t>-à-</w:t>
      </w:r>
      <w:r w:rsidR="002B31DF">
        <w:t xml:space="preserve">pas sont utilisation </w:t>
      </w:r>
      <w:r w:rsidR="00D20045">
        <w:t>pour les cas les plus courant</w:t>
      </w:r>
      <w:r w:rsidR="002B31DF">
        <w:t>.</w:t>
      </w:r>
      <w:r w:rsidR="00712793">
        <w:t xml:space="preserve"> </w:t>
      </w:r>
    </w:p>
    <w:p w14:paraId="762E4EE2" w14:textId="11BB9B6B" w:rsidR="002B31DF" w:rsidRPr="00985F5C" w:rsidRDefault="00712793" w:rsidP="00DB012E">
      <w:pPr>
        <w:ind w:left="0"/>
      </w:pPr>
      <w:r>
        <w:t>Ce document ne décrit pas le contenue des fichier</w:t>
      </w:r>
      <w:r w:rsidR="00D20045">
        <w:t xml:space="preserve"> de la libraire</w:t>
      </w:r>
      <w:r>
        <w:t xml:space="preserve">, cette information peut être </w:t>
      </w:r>
      <w:r w:rsidR="00D20045">
        <w:t xml:space="preserve">trouve dans la </w:t>
      </w:r>
      <w:hyperlink r:id="rId8" w:history="1">
        <w:r w:rsidR="00D20045" w:rsidRPr="00D20045">
          <w:rPr>
            <w:rStyle w:val="Hyperlink"/>
          </w:rPr>
          <w:t>documentation</w:t>
        </w:r>
      </w:hyperlink>
      <w:r w:rsidR="00D20045">
        <w:t xml:space="preserve"> d</w:t>
      </w:r>
      <w:r w:rsidR="00B66A7B">
        <w:t>’</w:t>
      </w:r>
      <w:r w:rsidR="00D20045">
        <w:t>OpenPLC.</w:t>
      </w:r>
    </w:p>
    <w:p w14:paraId="293EB258" w14:textId="1C197452" w:rsidR="00974967" w:rsidRDefault="002B31DF" w:rsidP="00974967">
      <w:pPr>
        <w:pStyle w:val="Heading1"/>
      </w:pPr>
      <w:r>
        <w:t xml:space="preserve">Description </w:t>
      </w:r>
    </w:p>
    <w:p w14:paraId="743DB3D0" w14:textId="181AE94F" w:rsidR="00D20045" w:rsidRDefault="00D20045" w:rsidP="00D20045">
      <w:pPr>
        <w:pStyle w:val="Heading2"/>
      </w:pPr>
      <w:r>
        <w:t>Glossaire</w:t>
      </w:r>
    </w:p>
    <w:p w14:paraId="7072CA62" w14:textId="34AACA9F" w:rsidR="00D20045" w:rsidRPr="00D20045" w:rsidRDefault="00D20045" w:rsidP="00D20045">
      <w:r>
        <w:t>&lt;lib&gt; : Nom de la librairie,</w:t>
      </w:r>
      <w:r w:rsidR="004838AD">
        <w:t xml:space="preserve"> sans</w:t>
      </w:r>
      <w:r>
        <w:t xml:space="preserve"> </w:t>
      </w:r>
      <w:r w:rsidR="004838AD">
        <w:t>caractères spéciaux (ex : accents),</w:t>
      </w:r>
      <w:r>
        <w:t xml:space="preserve"> sans espace</w:t>
      </w:r>
    </w:p>
    <w:p w14:paraId="1811F90E" w14:textId="46DAB95D" w:rsidR="002B31DF" w:rsidRDefault="002B31DF" w:rsidP="00C77E95">
      <w:pPr>
        <w:pStyle w:val="Heading2"/>
      </w:pPr>
      <w:r>
        <w:t>Architecture des librairies</w:t>
      </w:r>
    </w:p>
    <w:p w14:paraId="6F6A57AE" w14:textId="251FFACC" w:rsidR="002B31DF" w:rsidRDefault="002B31DF" w:rsidP="002B31DF">
      <w:r>
        <w:t>Les librairies sont des dossier compose de tout les informations nécessaire a OpenPLC pour un bloque. Le fichier nécessaire dans la librairie peut varier en fonction du bloque. En voici un exemple nécessitants un code spécifique Arduino</w:t>
      </w:r>
    </w:p>
    <w:p w14:paraId="1C95A892" w14:textId="6DE70651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XML pour le bloque visuel </w:t>
      </w:r>
    </w:p>
    <w:p w14:paraId="34F504AE" w14:textId="7DFAC1DA" w:rsidR="002B31DF" w:rsidRDefault="002B31DF" w:rsidP="002B31DF">
      <w:pPr>
        <w:pStyle w:val="ListParagraph"/>
        <w:numPr>
          <w:ilvl w:val="0"/>
          <w:numId w:val="24"/>
        </w:numPr>
      </w:pPr>
      <w:r>
        <w:t>Description dans le fichier txt</w:t>
      </w:r>
    </w:p>
    <w:p w14:paraId="58194A62" w14:textId="530BABD9" w:rsidR="002B31DF" w:rsidRDefault="002B31DF" w:rsidP="002B31DF">
      <w:pPr>
        <w:pStyle w:val="ListParagraph"/>
        <w:numPr>
          <w:ilvl w:val="0"/>
          <w:numId w:val="24"/>
        </w:numPr>
      </w:pPr>
      <w:r>
        <w:t xml:space="preserve">Code c pour le compiler </w:t>
      </w:r>
      <w:proofErr w:type="spellStart"/>
      <w:r w:rsidR="000161A9" w:rsidRPr="000161A9">
        <w:t>matiec</w:t>
      </w:r>
      <w:proofErr w:type="spellEnd"/>
      <w:r w:rsidR="000161A9">
        <w:t xml:space="preserve"> </w:t>
      </w:r>
    </w:p>
    <w:p w14:paraId="38E4BD98" w14:textId="4F51BDC4" w:rsidR="002B31DF" w:rsidRDefault="000161A9" w:rsidP="000161A9">
      <w:pPr>
        <w:pStyle w:val="ListParagraph"/>
        <w:numPr>
          <w:ilvl w:val="0"/>
          <w:numId w:val="24"/>
        </w:numPr>
      </w:pPr>
      <w:r>
        <w:t xml:space="preserve">Code c </w:t>
      </w:r>
      <w:proofErr w:type="spellStart"/>
      <w:r>
        <w:t>arduino</w:t>
      </w:r>
      <w:proofErr w:type="spellEnd"/>
    </w:p>
    <w:p w14:paraId="0559E9AF" w14:textId="3F1457C0" w:rsidR="000161A9" w:rsidRPr="002B31DF" w:rsidRDefault="000161A9" w:rsidP="000161A9">
      <w:r>
        <w:t>L’</w:t>
      </w:r>
      <w:r w:rsidR="00856AEE">
        <w:t>architecture</w:t>
      </w:r>
      <w:r>
        <w:t xml:space="preserve"> exacte est très flexible et est décris dans le ficher « </w:t>
      </w:r>
      <w:proofErr w:type="spellStart"/>
      <w:r>
        <w:t>config.json</w:t>
      </w:r>
      <w:proofErr w:type="spellEnd"/>
      <w:r>
        <w:t> »</w:t>
      </w:r>
    </w:p>
    <w:p w14:paraId="654CB11C" w14:textId="6CB287D5" w:rsidR="00974967" w:rsidRDefault="002B31DF" w:rsidP="00C77E95">
      <w:pPr>
        <w:pStyle w:val="Heading2"/>
      </w:pPr>
      <w:r>
        <w:t>Fichier de configuration</w:t>
      </w:r>
    </w:p>
    <w:p w14:paraId="09F69C48" w14:textId="113479A8" w:rsidR="00E3204F" w:rsidRDefault="00445D45" w:rsidP="00B11B3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name</w:t>
      </w:r>
      <w:proofErr w:type="spellEnd"/>
      <w:r w:rsidR="00E3204F">
        <w:t xml:space="preserve"> : </w:t>
      </w:r>
      <w:proofErr w:type="spellStart"/>
      <w:r w:rsidR="00E3204F">
        <w:t>str</w:t>
      </w:r>
      <w:proofErr w:type="spellEnd"/>
      <w:r w:rsidR="00E3204F">
        <w:t>, nom de la librairie (&lt;lib&gt;)</w:t>
      </w:r>
    </w:p>
    <w:p w14:paraId="27DFBC28" w14:textId="66313CCE" w:rsidR="00B11B31" w:rsidRDefault="00B11B31" w:rsidP="00B11B31">
      <w:r w:rsidRPr="007147B4">
        <w:rPr>
          <w:b/>
          <w:bCs/>
          <w:i/>
          <w:iCs/>
        </w:rPr>
        <w:t>files</w:t>
      </w:r>
      <w:r>
        <w:t xml:space="preserve"> : </w:t>
      </w:r>
      <w:r w:rsidR="007162F8">
        <w:t xml:space="preserve">dict, </w:t>
      </w:r>
      <w:r>
        <w:t>informations lier au fichier (emplacement, …)</w:t>
      </w:r>
    </w:p>
    <w:p w14:paraId="1821C073" w14:textId="00D78A4D" w:rsidR="001D5FA0" w:rsidRDefault="007162F8" w:rsidP="00B11B31">
      <w:r>
        <w:rPr>
          <w:i/>
          <w:iCs/>
        </w:rPr>
        <w:tab/>
      </w:r>
      <w:proofErr w:type="spellStart"/>
      <w:r w:rsidRPr="007147B4">
        <w:rPr>
          <w:b/>
          <w:bCs/>
          <w:i/>
          <w:iCs/>
        </w:rPr>
        <w:t>arduino</w:t>
      </w:r>
      <w:proofErr w:type="spellEnd"/>
      <w:r>
        <w:rPr>
          <w:i/>
          <w:iCs/>
        </w:rPr>
        <w:t> </w:t>
      </w:r>
      <w:r w:rsidRPr="001D5FA0">
        <w:t>:</w:t>
      </w:r>
      <w:r>
        <w:rPr>
          <w:i/>
          <w:iCs/>
        </w:rPr>
        <w:t xml:space="preserve"> </w:t>
      </w:r>
      <w:r w:rsidR="001D5FA0" w:rsidRPr="001D5FA0">
        <w:t>dict</w:t>
      </w:r>
      <w:r w:rsidR="001D5FA0">
        <w:t>, information lier au fichier Arduino</w:t>
      </w:r>
    </w:p>
    <w:p w14:paraId="77DF2567" w14:textId="315BD2A8" w:rsidR="001D5FA0" w:rsidRDefault="001D5FA0" w:rsidP="001D5FA0">
      <w:pPr>
        <w:ind w:left="1412"/>
      </w:pP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</w:t>
      </w:r>
      <w:r w:rsidR="004838AD">
        <w:t>chemin</w:t>
      </w:r>
      <w:r>
        <w:t xml:space="preserve"> vers </w:t>
      </w:r>
      <w:r w:rsidR="00856AEE">
        <w:t>le dossier d</w:t>
      </w:r>
      <w:r>
        <w:t xml:space="preserve">es </w:t>
      </w:r>
      <w:r w:rsidR="004838AD">
        <w:t>fichiers</w:t>
      </w:r>
      <w:r w:rsidR="00856AEE">
        <w:t xml:space="preserve"> pour </w:t>
      </w:r>
      <w:r>
        <w:t xml:space="preserve">Arduino (peut être identique celui de </w:t>
      </w:r>
      <w:proofErr w:type="spellStart"/>
      <w:r>
        <w:t>matiec</w:t>
      </w:r>
      <w:proofErr w:type="spellEnd"/>
      <w:r>
        <w:t xml:space="preserve">) : </w:t>
      </w:r>
    </w:p>
    <w:p w14:paraId="10C3C56F" w14:textId="1F73AD96" w:rsidR="001D5FA0" w:rsidRPr="001D5FA0" w:rsidRDefault="008A0D69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</w:t>
      </w:r>
      <w:r w:rsidR="001D5FA0">
        <w:t xml:space="preserve"> de</w:t>
      </w:r>
      <w:r>
        <w:t>s</w:t>
      </w:r>
      <w:r w:rsidR="001D5FA0">
        <w:t xml:space="preserve"> bloque</w:t>
      </w:r>
      <w:r>
        <w:t>s</w:t>
      </w:r>
      <w:r w:rsidR="001D5FA0">
        <w:t xml:space="preserve"> (&lt;lib&gt;.h)</w:t>
      </w:r>
    </w:p>
    <w:p w14:paraId="1B11F223" w14:textId="23B0A80D" w:rsidR="001D5FA0" w:rsidRPr="00D20045" w:rsidRDefault="001D5FA0" w:rsidP="001D5FA0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</w:t>
      </w:r>
      <w:r w:rsidR="00712793">
        <w:t>ription d</w:t>
      </w:r>
      <w:r w:rsidR="008A0D69">
        <w:t>es</w:t>
      </w:r>
      <w:r w:rsidR="00712793">
        <w:t xml:space="preserve"> bloque</w:t>
      </w:r>
      <w:r w:rsidR="008A0D69">
        <w:t>s en ST</w:t>
      </w:r>
      <w:r w:rsidR="00712793">
        <w:t xml:space="preserve"> (&lt;</w:t>
      </w:r>
      <w:r w:rsidR="00D20045">
        <w:t>lib</w:t>
      </w:r>
      <w:r w:rsidR="00712793">
        <w:t>&gt;</w:t>
      </w:r>
      <w:r w:rsidR="00D20045">
        <w:t>.txt</w:t>
      </w:r>
      <w:r w:rsidR="00712793">
        <w:t>)</w:t>
      </w:r>
    </w:p>
    <w:p w14:paraId="7702DD9A" w14:textId="5623A782" w:rsidR="004838AD" w:rsidRDefault="00850FAB" w:rsidP="00850FAB">
      <w:pPr>
        <w:ind w:left="1418"/>
      </w:pPr>
      <w:r w:rsidRPr="007147B4">
        <w:rPr>
          <w:b/>
          <w:bCs/>
          <w:i/>
          <w:iCs/>
        </w:rPr>
        <w:t>module</w:t>
      </w:r>
      <w:r>
        <w:rPr>
          <w:i/>
          <w:iCs/>
        </w:rPr>
        <w:t> </w:t>
      </w:r>
      <w:r>
        <w:t>: dict, information lier au fichier des module supplémentaire Arduino</w:t>
      </w:r>
    </w:p>
    <w:p w14:paraId="054D3BAC" w14:textId="5F75C3F6" w:rsidR="00850FAB" w:rsidRDefault="00850FAB" w:rsidP="00C40AFA">
      <w:pPr>
        <w:ind w:left="2126"/>
      </w:pPr>
      <w:proofErr w:type="spellStart"/>
      <w:r w:rsidRPr="007147B4">
        <w:rPr>
          <w:b/>
          <w:bCs/>
          <w:i/>
          <w:iCs/>
        </w:rPr>
        <w:lastRenderedPageBreak/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</w:t>
      </w:r>
      <w:r w:rsidR="00856AEE">
        <w:t xml:space="preserve"> le dossier</w:t>
      </w:r>
      <w:r>
        <w:t xml:space="preserve"> des modules</w:t>
      </w:r>
      <w:r w:rsidR="00C40AFA">
        <w:t>.</w:t>
      </w:r>
      <w:r>
        <w:t xml:space="preserve"> </w:t>
      </w:r>
      <w:r w:rsidR="00C40AFA">
        <w:t>S</w:t>
      </w:r>
      <w:r>
        <w:t xml:space="preserve">i ils ont </w:t>
      </w:r>
      <w:r w:rsidR="00C40AFA">
        <w:t xml:space="preserve">le même nom que ce d’une autre librairie, ils serons pas importé en double. Ce qui peut êtres utile si deux librairies partage un module </w:t>
      </w:r>
      <w:r>
        <w:t>:</w:t>
      </w:r>
    </w:p>
    <w:p w14:paraId="554D7B79" w14:textId="47208EDB" w:rsidR="00AE5C34" w:rsidRDefault="00C40AFA" w:rsidP="00AE5C34">
      <w:pPr>
        <w:pStyle w:val="ListParagraph"/>
        <w:numPr>
          <w:ilvl w:val="0"/>
          <w:numId w:val="24"/>
        </w:numPr>
        <w:ind w:left="2977"/>
      </w:pPr>
      <w:r>
        <w:t>module</w:t>
      </w:r>
      <w:r w:rsidR="00AE5C34">
        <w:t>s</w:t>
      </w:r>
      <w:r>
        <w:t xml:space="preserve"> Arduino (</w:t>
      </w:r>
      <w:r w:rsidR="00AE5C34">
        <w:t>&lt;</w:t>
      </w:r>
      <w:r>
        <w:t>module</w:t>
      </w:r>
      <w:r w:rsidR="00AE5C34">
        <w:t>&gt;</w:t>
      </w:r>
      <w:r>
        <w:t>.c)</w:t>
      </w:r>
    </w:p>
    <w:p w14:paraId="074B8287" w14:textId="10CE7D28" w:rsidR="00856AEE" w:rsidRDefault="00856AEE" w:rsidP="00856AEE">
      <w:pPr>
        <w:ind w:left="2127"/>
      </w:pPr>
      <w:r w:rsidRPr="007147B4">
        <w:rPr>
          <w:b/>
          <w:bCs/>
          <w:i/>
          <w:iCs/>
        </w:rPr>
        <w:t>modules</w:t>
      </w:r>
      <w:r>
        <w:rPr>
          <w:i/>
          <w:iCs/>
        </w:rPr>
        <w:t> </w:t>
      </w:r>
      <w:r>
        <w:t xml:space="preserve">: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liste des module nécessaire pour la librairie. Ceux dans le dossier des modules </w:t>
      </w:r>
      <w:r w:rsidR="00F27099">
        <w:t xml:space="preserve">qui ne sont pas dans la liste y sont automatiquement rajoute. Ceux qui sont </w:t>
      </w:r>
      <w:r w:rsidR="00AD0B1F">
        <w:t xml:space="preserve">n’y dans le dossier </w:t>
      </w:r>
      <w:r w:rsidR="00F27099">
        <w:t xml:space="preserve">n’y </w:t>
      </w:r>
      <w:r w:rsidR="00AD0B1F">
        <w:t>dans OpenPLC remonterons un message d’erreur, l’auto import d’internet n’est pas encore supporte.</w:t>
      </w:r>
    </w:p>
    <w:p w14:paraId="0E6B8072" w14:textId="6DB6CA23" w:rsidR="007147B4" w:rsidRDefault="007147B4" w:rsidP="007147B4">
      <w:pPr>
        <w:ind w:left="709"/>
      </w:pPr>
      <w:proofErr w:type="spellStart"/>
      <w:r>
        <w:rPr>
          <w:b/>
          <w:bCs/>
          <w:i/>
          <w:iCs/>
        </w:rPr>
        <w:t>m</w:t>
      </w:r>
      <w:r w:rsidRPr="00D26B35">
        <w:rPr>
          <w:b/>
          <w:bCs/>
          <w:i/>
          <w:iCs/>
        </w:rPr>
        <w:t>atiec</w:t>
      </w:r>
      <w:proofErr w:type="spellEnd"/>
      <w:r>
        <w:rPr>
          <w:b/>
          <w:bCs/>
          <w:i/>
          <w:iCs/>
        </w:rPr>
        <w:t> </w:t>
      </w:r>
      <w:r w:rsidRPr="007147B4">
        <w:t>:</w:t>
      </w:r>
      <w:r>
        <w:t xml:space="preserve"> </w:t>
      </w:r>
      <w:r w:rsidRPr="001D5FA0">
        <w:t>dict</w:t>
      </w:r>
      <w:r>
        <w:t xml:space="preserve">, information lier au fichier pour le compiler </w:t>
      </w:r>
      <w:proofErr w:type="spellStart"/>
      <w:r>
        <w:t>matiec</w:t>
      </w:r>
      <w:proofErr w:type="spellEnd"/>
    </w:p>
    <w:p w14:paraId="4FEB2FDB" w14:textId="3EEDC1BF" w:rsidR="007147B4" w:rsidRDefault="007147B4" w:rsidP="007147B4">
      <w:pPr>
        <w:ind w:left="1412"/>
      </w:pPr>
      <w:r>
        <w:rPr>
          <w:b/>
          <w:bCs/>
          <w:i/>
          <w:iCs/>
        </w:rPr>
        <w:tab/>
      </w:r>
      <w:proofErr w:type="spellStart"/>
      <w:r w:rsidRPr="007147B4">
        <w:rPr>
          <w:b/>
          <w:bCs/>
          <w:i/>
          <w:iCs/>
        </w:rPr>
        <w:t>path</w:t>
      </w:r>
      <w:proofErr w:type="spellEnd"/>
      <w:r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 xml:space="preserve">, chemin vers le dossier des fichiers pour </w:t>
      </w:r>
      <w:proofErr w:type="spellStart"/>
      <w:r>
        <w:t>matiec</w:t>
      </w:r>
      <w:proofErr w:type="spellEnd"/>
      <w:r>
        <w:t xml:space="preserve"> (peut être identique celui d’Arduino) : </w:t>
      </w:r>
    </w:p>
    <w:p w14:paraId="55108F34" w14:textId="77777777" w:rsidR="003A10E1" w:rsidRPr="001D5FA0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codes des bloques (&lt;lib&gt;.h)</w:t>
      </w:r>
    </w:p>
    <w:p w14:paraId="77528EBC" w14:textId="77777777" w:rsidR="003A10E1" w:rsidRPr="00D20045" w:rsidRDefault="003A10E1" w:rsidP="003A10E1">
      <w:pPr>
        <w:pStyle w:val="ListParagraph"/>
        <w:numPr>
          <w:ilvl w:val="0"/>
          <w:numId w:val="24"/>
        </w:numPr>
        <w:ind w:left="2268"/>
        <w:rPr>
          <w:u w:val="single"/>
        </w:rPr>
      </w:pPr>
      <w:r>
        <w:t>description des bloques en ST (&lt;lib&gt;.txt)</w:t>
      </w:r>
    </w:p>
    <w:p w14:paraId="1B30501D" w14:textId="65A850C1" w:rsidR="00EF6152" w:rsidRDefault="00390B57" w:rsidP="00EF6152">
      <w:pPr>
        <w:ind w:left="1134" w:hanging="360"/>
      </w:pPr>
      <w:r w:rsidRPr="00390B57">
        <w:rPr>
          <w:b/>
          <w:bCs/>
          <w:i/>
          <w:iCs/>
        </w:rPr>
        <w:t>xml</w:t>
      </w:r>
      <w:r>
        <w:rPr>
          <w:b/>
          <w:bCs/>
          <w:i/>
          <w:iCs/>
        </w:rPr>
        <w:t xml:space="preserve"> </w:t>
      </w:r>
      <w:r w:rsidR="00EF6152" w:rsidRPr="007147B4">
        <w:t>:</w:t>
      </w:r>
      <w:r w:rsidR="00EF6152">
        <w:t xml:space="preserve"> </w:t>
      </w:r>
      <w:r w:rsidR="00EF6152" w:rsidRPr="001D5FA0">
        <w:t>dict</w:t>
      </w:r>
      <w:r w:rsidR="00EF6152">
        <w:t>, information lier au fichier pour l’éditeur</w:t>
      </w:r>
    </w:p>
    <w:p w14:paraId="277E3051" w14:textId="1B6FB62B" w:rsidR="00EF6152" w:rsidRDefault="00EF6152" w:rsidP="00EF6152">
      <w:pPr>
        <w:pStyle w:val="ListParagraph"/>
        <w:numPr>
          <w:ilvl w:val="0"/>
          <w:numId w:val="0"/>
        </w:numPr>
        <w:ind w:left="1418"/>
      </w:pPr>
      <w:proofErr w:type="spellStart"/>
      <w:r w:rsidRPr="00EF6152">
        <w:rPr>
          <w:b/>
          <w:bCs/>
          <w:i/>
          <w:iCs/>
        </w:rPr>
        <w:t>path</w:t>
      </w:r>
      <w:proofErr w:type="spellEnd"/>
      <w:r w:rsidRPr="00EF6152">
        <w:rPr>
          <w:i/>
          <w:iCs/>
        </w:rPr>
        <w:t> </w:t>
      </w:r>
      <w:r>
        <w:t xml:space="preserve">: </w:t>
      </w:r>
      <w:proofErr w:type="spellStart"/>
      <w:r>
        <w:t>str</w:t>
      </w:r>
      <w:proofErr w:type="spellEnd"/>
      <w:r>
        <w:t>, chemin vers le dossier des fichiers pour l’éditeur :</w:t>
      </w:r>
    </w:p>
    <w:p w14:paraId="6DB4C7A9" w14:textId="31F95E5C" w:rsidR="00EF6152" w:rsidRDefault="00EF6152" w:rsidP="00EF6152">
      <w:pPr>
        <w:pStyle w:val="ListParagraph"/>
        <w:numPr>
          <w:ilvl w:val="0"/>
          <w:numId w:val="24"/>
        </w:numPr>
        <w:ind w:left="2268"/>
      </w:pPr>
      <w:r>
        <w:t>fichier de description des bloques (&lt;lib&gt;.xml)</w:t>
      </w:r>
    </w:p>
    <w:p w14:paraId="0C0AD41F" w14:textId="660CD5FC" w:rsidR="007147B4" w:rsidRPr="00733FC7" w:rsidRDefault="00CD170B" w:rsidP="00CD170B">
      <w:proofErr w:type="spellStart"/>
      <w:r w:rsidRPr="00CD170B">
        <w:rPr>
          <w:b/>
          <w:bCs/>
          <w:i/>
          <w:iCs/>
        </w:rPr>
        <w:t>generated</w:t>
      </w:r>
      <w:proofErr w:type="spellEnd"/>
      <w:r>
        <w:rPr>
          <w:b/>
          <w:bCs/>
          <w:i/>
          <w:iCs/>
        </w:rPr>
        <w:t> </w:t>
      </w:r>
      <w:r w:rsidRPr="00CD170B">
        <w:t>:</w:t>
      </w:r>
      <w:r>
        <w:t xml:space="preserve"> </w:t>
      </w:r>
      <w:proofErr w:type="spellStart"/>
      <w:r>
        <w:t>bool</w:t>
      </w:r>
      <w:proofErr w:type="spellEnd"/>
      <w:r>
        <w:t xml:space="preserve">, </w:t>
      </w:r>
      <w:r w:rsidR="00733FC7">
        <w:t xml:space="preserve">indique si </w:t>
      </w:r>
      <w:r w:rsidR="0052436C">
        <w:t xml:space="preserve">tout </w:t>
      </w:r>
      <w:r w:rsidR="00733FC7">
        <w:t>les fichiers nécessaire existe</w:t>
      </w:r>
      <w:r>
        <w:t xml:space="preserve">, si </w:t>
      </w:r>
      <w:r w:rsidRPr="00CD170B">
        <w:rPr>
          <w:i/>
          <w:iCs/>
        </w:rPr>
        <w:t>false</w:t>
      </w:r>
      <w:r>
        <w:t xml:space="preserve"> </w:t>
      </w:r>
      <w:r w:rsidR="00FD321A">
        <w:t>l’utilisateur pour décider de les créé automatiquement</w:t>
      </w:r>
      <w:r>
        <w:t xml:space="preserve"> basé sur le ficher xml </w:t>
      </w:r>
      <w:r w:rsidR="00FD321A">
        <w:t>(cf.</w:t>
      </w:r>
      <w:r w:rsidR="00170114">
        <w:t xml:space="preserve"> Section</w:t>
      </w:r>
      <w:r w:rsidR="00FD321A">
        <w:t xml:space="preserve"> </w:t>
      </w:r>
      <w:r w:rsidR="00FD321A" w:rsidRPr="00FD321A">
        <w:fldChar w:fldCharType="begin"/>
      </w:r>
      <w:r w:rsidR="00FD321A" w:rsidRPr="00FD321A">
        <w:instrText xml:space="preserve"> REF _Ref188346229 \r \h </w:instrText>
      </w:r>
      <w:r w:rsidR="00FD321A" w:rsidRPr="00FD321A">
        <w:fldChar w:fldCharType="separate"/>
      </w:r>
      <w:r w:rsidR="000265FC">
        <w:t>3.2</w:t>
      </w:r>
      <w:r w:rsidR="00FD321A" w:rsidRPr="00FD321A">
        <w:fldChar w:fldCharType="end"/>
      </w:r>
      <w:r w:rsidR="00FD321A">
        <w:t>)</w:t>
      </w:r>
    </w:p>
    <w:p w14:paraId="48FCCD66" w14:textId="63FF5961" w:rsidR="00CD170B" w:rsidRPr="00CD170B" w:rsidRDefault="00CD170B" w:rsidP="00CD170B">
      <w:pPr>
        <w:rPr>
          <w:b/>
          <w:bCs/>
        </w:rPr>
      </w:pPr>
      <w:r>
        <w:rPr>
          <w:b/>
          <w:bCs/>
          <w:i/>
          <w:iCs/>
        </w:rPr>
        <w:t>blocks </w:t>
      </w:r>
      <w:r w:rsidRPr="00CD170B">
        <w:t>:</w:t>
      </w:r>
      <w:r>
        <w:t xml:space="preserve"> 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list</w:t>
      </w:r>
      <w:proofErr w:type="spellEnd"/>
      <w:r>
        <w:t xml:space="preserve"> des bloques, </w:t>
      </w:r>
      <w:r w:rsidR="005B18F5">
        <w:t>automatiquement</w:t>
      </w:r>
      <w:r w:rsidR="005B18F5">
        <w:t xml:space="preserve"> </w:t>
      </w:r>
      <w:r>
        <w:t xml:space="preserve">mis-à-jour par le programme. </w:t>
      </w:r>
    </w:p>
    <w:p w14:paraId="2499FF8E" w14:textId="5001D7D6" w:rsidR="00856AEE" w:rsidRDefault="0059020A" w:rsidP="00856AEE">
      <w:r>
        <w:t>Exemple de config</w:t>
      </w:r>
      <w:r w:rsidR="00F27099">
        <w:t>uration :</w:t>
      </w:r>
    </w:p>
    <w:p w14:paraId="1AEC4BD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{</w:t>
      </w:r>
    </w:p>
    <w:p w14:paraId="599D2145" w14:textId="14D58F96" w:rsidR="00F00344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="00F003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name</w:t>
      </w:r>
      <w:proofErr w:type="spellEnd"/>
      <w:r w:rsidR="00F00344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</w:t>
      </w:r>
      <w:r w:rsidR="00F003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F003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AW9523B</w:t>
      </w:r>
      <w:r w:rsidR="00F00344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F00344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762669D1" w14:textId="30F50284" w:rsidR="00D26B35" w:rsidRPr="00D26B35" w:rsidRDefault="00F00344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 </w:t>
      </w:r>
      <w:r w:rsidR="00D26B35"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"files"</w:t>
      </w:r>
      <w:r w:rsidR="00D26B35"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AB67AA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058C18BC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6A9DA362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{</w:t>
      </w:r>
    </w:p>
    <w:p w14:paraId="3C91E48E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arduino</w:t>
      </w:r>
      <w:proofErr w:type="spellEnd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/module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43FA0263" w14:textId="0FEE1775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"modules"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0467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I2C</w:t>
      </w:r>
      <w:r w:rsidR="00046725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93A71E5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  }</w:t>
      </w:r>
    </w:p>
    <w:p w14:paraId="0230478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  },</w:t>
      </w:r>
    </w:p>
    <w:p w14:paraId="113561D0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matiec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},</w:t>
      </w:r>
    </w:p>
    <w:p w14:paraId="47F61286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"xml"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{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path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./</w:t>
      </w:r>
      <w:proofErr w:type="spellStart"/>
      <w:r w:rsidRPr="00D26B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plcopen</w:t>
      </w:r>
      <w:proofErr w:type="spellEnd"/>
      <w:r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 }</w:t>
      </w:r>
    </w:p>
    <w:p w14:paraId="463184BB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  },</w:t>
      </w:r>
    </w:p>
    <w:p w14:paraId="74BDE2E8" w14:textId="77777777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proofErr w:type="spellStart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generated</w:t>
      </w:r>
      <w:proofErr w:type="spellEnd"/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: </w:t>
      </w:r>
      <w:proofErr w:type="spellStart"/>
      <w:r w:rsidRPr="00D26B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  <w:t>true</w:t>
      </w:r>
      <w:proofErr w:type="spellEnd"/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</w:p>
    <w:p w14:paraId="33B6CA7B" w14:textId="25F3095E" w:rsidR="00D26B35" w:rsidRPr="00D26B35" w:rsidRDefault="00D26B35" w:rsidP="00D26B35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 xml:space="preserve">  </w:t>
      </w:r>
      <w:r w:rsidRPr="00D26B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ko-KR"/>
          <w14:ligatures w14:val="none"/>
        </w:rPr>
        <w:t>"blocks"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: [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DQ_1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DI_8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9C7C7A" w:rsidRPr="00767D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,</w:t>
      </w:r>
      <w:r w:rsidR="009C7C7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 xml:space="preserve"> 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="001A3458" w:rsidRPr="001A3458">
        <w:t xml:space="preserve"> </w:t>
      </w:r>
      <w:r w:rsidR="001A3458" w:rsidRPr="001A34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  <w:t>DQ_8</w:t>
      </w:r>
      <w:r w:rsidR="009C7C7A" w:rsidRPr="00D26B35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ko-KR"/>
          <w14:ligatures w14:val="none"/>
        </w:rPr>
        <w:t>"</w:t>
      </w: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]</w:t>
      </w:r>
    </w:p>
    <w:p w14:paraId="68CFEFF1" w14:textId="3CD83FE9" w:rsidR="0059020A" w:rsidRPr="00DA5D41" w:rsidRDefault="00D26B35" w:rsidP="00DA5D41">
      <w:pPr>
        <w:shd w:val="clear" w:color="auto" w:fill="F2F2F2" w:themeFill="background1" w:themeFillShade="F2"/>
        <w:spacing w:after="0" w:line="285" w:lineRule="atLeast"/>
        <w:ind w:left="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  <w:r w:rsidRPr="00D26B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  <w:t>}</w:t>
      </w:r>
    </w:p>
    <w:p w14:paraId="4A336287" w14:textId="40B49196" w:rsidR="00E03DE0" w:rsidRDefault="002B31DF" w:rsidP="002B31DF">
      <w:pPr>
        <w:pStyle w:val="Heading1"/>
      </w:pPr>
      <w:r>
        <w:lastRenderedPageBreak/>
        <w:t>Utilisation</w:t>
      </w:r>
    </w:p>
    <w:p w14:paraId="3A5AF8A6" w14:textId="3FAEFA36" w:rsidR="002B31DF" w:rsidRDefault="002B31DF" w:rsidP="002B31DF">
      <w:pPr>
        <w:pStyle w:val="Heading2"/>
      </w:pPr>
      <w:r>
        <w:t>Import d’une librairie</w:t>
      </w:r>
    </w:p>
    <w:p w14:paraId="402FCFF0" w14:textId="713E314A" w:rsidR="00DD03B5" w:rsidRDefault="005F5DDF" w:rsidP="00DD03B5">
      <w:r>
        <w:t xml:space="preserve">Ces étapes implique que la librairie </w:t>
      </w:r>
      <w:r w:rsidR="00DD03B5">
        <w:t>et l’outil sont</w:t>
      </w:r>
      <w:r>
        <w:t xml:space="preserve"> à porté </w:t>
      </w:r>
      <w:r w:rsidRPr="00DD03B5">
        <w:t>de</w:t>
      </w:r>
      <w:r>
        <w:t xml:space="preserve"> main et</w:t>
      </w:r>
      <w:r w:rsidR="00DD03B5">
        <w:t xml:space="preserve"> </w:t>
      </w:r>
      <w:r>
        <w:t>python3 est installé</w:t>
      </w:r>
      <w:r w:rsidR="00830732">
        <w:t>.</w:t>
      </w:r>
    </w:p>
    <w:p w14:paraId="0544068C" w14:textId="5833425F" w:rsidR="00830732" w:rsidRDefault="007514D9" w:rsidP="00830732">
      <w:pPr>
        <w:pStyle w:val="ListParagraph"/>
        <w:numPr>
          <w:ilvl w:val="0"/>
          <w:numId w:val="24"/>
        </w:numPr>
      </w:pPr>
      <w:r>
        <w:t xml:space="preserve">Ouvrir </w:t>
      </w:r>
      <w:r w:rsidR="00733320">
        <w:t>un terminal (</w:t>
      </w:r>
      <w:proofErr w:type="spellStart"/>
      <w:r w:rsidR="00733320">
        <w:t>win</w:t>
      </w:r>
      <w:proofErr w:type="spellEnd"/>
      <w:r w:rsidR="00733320">
        <w:t xml:space="preserve">-r, </w:t>
      </w:r>
      <w:r w:rsidR="00733320">
        <w:t>"</w:t>
      </w:r>
      <w:r w:rsidR="00733320">
        <w:t>cmd</w:t>
      </w:r>
      <w:r w:rsidR="00733320">
        <w:t>"</w:t>
      </w:r>
      <w:r w:rsidR="00733320">
        <w:t>)</w:t>
      </w:r>
    </w:p>
    <w:p w14:paraId="145077D9" w14:textId="2D8B3034" w:rsidR="007514D9" w:rsidRDefault="007514D9" w:rsidP="007514D9">
      <w:pPr>
        <w:pStyle w:val="ListParagraph"/>
        <w:numPr>
          <w:ilvl w:val="0"/>
          <w:numId w:val="24"/>
        </w:numPr>
      </w:pPr>
      <w:r>
        <w:t>Gliss</w:t>
      </w:r>
      <w:r>
        <w:t>er</w:t>
      </w:r>
      <w:r>
        <w:t xml:space="preserve"> déposer </w:t>
      </w:r>
      <w:r>
        <w:t>le fichier « </w:t>
      </w:r>
      <w:r w:rsidRPr="007514D9">
        <w:t>import-lib.py</w:t>
      </w:r>
      <w:r>
        <w:t> »</w:t>
      </w:r>
      <w:r w:rsidR="003B7A52" w:rsidRPr="003B7A52">
        <w:t xml:space="preserve"> </w:t>
      </w:r>
      <w:r w:rsidR="003B7A52">
        <w:t xml:space="preserve">dans </w:t>
      </w:r>
      <w:r w:rsidR="003B7A52">
        <w:t>le termi</w:t>
      </w:r>
      <w:r w:rsidR="003B7A52">
        <w:t>nal</w:t>
      </w:r>
    </w:p>
    <w:p w14:paraId="1C8E0AFD" w14:textId="2218E77B" w:rsidR="00E41836" w:rsidRDefault="003C2AF9" w:rsidP="003C2AF9">
      <w:pPr>
        <w:pStyle w:val="ListParagraph"/>
        <w:numPr>
          <w:ilvl w:val="0"/>
          <w:numId w:val="24"/>
        </w:numPr>
      </w:pPr>
      <w:r>
        <w:t>Gliss</w:t>
      </w:r>
      <w:r w:rsidR="007514D9">
        <w:t>er</w:t>
      </w:r>
      <w:r>
        <w:t xml:space="preserve"> déposer </w:t>
      </w:r>
      <w:r w:rsidR="003B7A52">
        <w:t xml:space="preserve">aussi </w:t>
      </w:r>
      <w:r>
        <w:t>la librairie (zip ou dossier)</w:t>
      </w:r>
    </w:p>
    <w:p w14:paraId="7AF153B6" w14:textId="0874CF0A" w:rsidR="003C2AF9" w:rsidRDefault="00E41836" w:rsidP="003C2AF9">
      <w:pPr>
        <w:pStyle w:val="ListParagraph"/>
        <w:numPr>
          <w:ilvl w:val="0"/>
          <w:numId w:val="24"/>
        </w:numPr>
      </w:pPr>
      <w:r>
        <w:t xml:space="preserve">Fermer la fenêtre (ou </w:t>
      </w:r>
      <w:proofErr w:type="spellStart"/>
      <w:r>
        <w:t>ctr</w:t>
      </w:r>
      <w:r w:rsidR="00DD03B5">
        <w:t>+</w:t>
      </w:r>
      <w:r>
        <w:t>c</w:t>
      </w:r>
      <w:proofErr w:type="spellEnd"/>
      <w:r>
        <w:t>)</w:t>
      </w:r>
      <w:r w:rsidR="00830732">
        <w:t> </w:t>
      </w:r>
    </w:p>
    <w:p w14:paraId="5AF99ADB" w14:textId="64BD0482" w:rsidR="00E41836" w:rsidRPr="00E04C79" w:rsidRDefault="007C011E" w:rsidP="00E41836">
      <w:pPr>
        <w:pStyle w:val="ListParagraph"/>
        <w:numPr>
          <w:ilvl w:val="0"/>
          <w:numId w:val="24"/>
        </w:numPr>
      </w:pPr>
      <w:r>
        <w:t>Ouvrir un projet OpenPLC, et vérifier que la librairie apparais à droite</w:t>
      </w:r>
    </w:p>
    <w:p w14:paraId="4667D3A8" w14:textId="77705E02" w:rsidR="008A0D69" w:rsidRDefault="00BA4AE3" w:rsidP="008A0D69">
      <w:pPr>
        <w:pStyle w:val="Heading2"/>
      </w:pPr>
      <w:bookmarkStart w:id="1" w:name="_Ref188346229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0EC2FF" wp14:editId="1C05D115">
                <wp:simplePos x="0" y="0"/>
                <wp:positionH relativeFrom="column">
                  <wp:posOffset>808355</wp:posOffset>
                </wp:positionH>
                <wp:positionV relativeFrom="paragraph">
                  <wp:posOffset>273050</wp:posOffset>
                </wp:positionV>
                <wp:extent cx="4549140" cy="1690370"/>
                <wp:effectExtent l="0" t="0" r="3810" b="5080"/>
                <wp:wrapTopAndBottom/>
                <wp:docPr id="20836718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690370"/>
                          <a:chOff x="0" y="0"/>
                          <a:chExt cx="4549140" cy="1690370"/>
                        </a:xfrm>
                      </wpg:grpSpPr>
                      <pic:pic xmlns:pic="http://schemas.openxmlformats.org/drawingml/2006/picture">
                        <pic:nvPicPr>
                          <pic:cNvPr id="20724875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49140" cy="152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6807879" name="Text Box 1"/>
                        <wps:cNvSpPr txBox="1"/>
                        <wps:spPr>
                          <a:xfrm>
                            <a:off x="0" y="1431925"/>
                            <a:ext cx="45491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035DC9" w14:textId="4DFC520A" w:rsidR="00BA4AE3" w:rsidRPr="00E551F3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0265F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: </w:t>
                              </w:r>
                              <w:r w:rsidRPr="004C4EC6">
                                <w:t>Prompte de l'outil – Nouvelle librairie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EC2FF" id="Group 5" o:spid="_x0000_s1026" style="position:absolute;left:0;text-align:left;margin-left:63.65pt;margin-top:21.5pt;width:358.2pt;height:133.1pt;z-index:251668480;mso-height-relative:margin" coordsize="45491,16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491;height:1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4319;width:4549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" stroked="f">
                  <v:textbox style="mso-fit-shape-to-text:t" inset="0,0,0,0">
                    <w:txbxContent>
                      <w:p w14:paraId="76035DC9" w14:textId="4DFC520A" w:rsidR="00BA4AE3" w:rsidRPr="00E551F3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0265F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: </w:t>
                        </w:r>
                        <w:r w:rsidRPr="004C4EC6">
                          <w:t>Prompte de l'outil – Nouvelle librairie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A0D69">
        <w:t>Création d’une nouvelle librairie</w:t>
      </w:r>
      <w:bookmarkEnd w:id="1"/>
    </w:p>
    <w:p w14:paraId="5C6AF545" w14:textId="2F27E080" w:rsidR="009938A4" w:rsidRDefault="009938A4" w:rsidP="009938A4">
      <w:pPr>
        <w:pStyle w:val="ListParagraph"/>
        <w:numPr>
          <w:ilvl w:val="0"/>
          <w:numId w:val="24"/>
        </w:numPr>
      </w:pPr>
      <w:r>
        <w:t>Ouvrir un terminal (</w:t>
      </w:r>
      <w:proofErr w:type="spellStart"/>
      <w:r>
        <w:t>win</w:t>
      </w:r>
      <w:proofErr w:type="spellEnd"/>
      <w:r>
        <w:t>-r, "cmd")</w:t>
      </w:r>
    </w:p>
    <w:p w14:paraId="0915E323" w14:textId="08772F70" w:rsidR="009938A4" w:rsidRDefault="009938A4" w:rsidP="009938A4">
      <w:pPr>
        <w:pStyle w:val="ListParagraph"/>
        <w:numPr>
          <w:ilvl w:val="0"/>
          <w:numId w:val="24"/>
        </w:numPr>
      </w:pPr>
      <w:r>
        <w:t>Glisser déposer le fichier « </w:t>
      </w:r>
      <w:r w:rsidRPr="007514D9">
        <w:t>import-lib.py</w:t>
      </w:r>
      <w:r>
        <w:t> »</w:t>
      </w:r>
      <w:r w:rsidRPr="003B7A52">
        <w:t xml:space="preserve"> </w:t>
      </w:r>
      <w:r>
        <w:t>dans le terminal</w:t>
      </w:r>
    </w:p>
    <w:p w14:paraId="00D83E6D" w14:textId="14425B97" w:rsidR="009938A4" w:rsidRDefault="009938A4" w:rsidP="009938A4">
      <w:pPr>
        <w:pStyle w:val="ListParagraph"/>
        <w:numPr>
          <w:ilvl w:val="0"/>
          <w:numId w:val="24"/>
        </w:numPr>
      </w:pPr>
      <w:r>
        <w:t>Crée</w:t>
      </w:r>
      <w:r w:rsidR="00250DDE">
        <w:t>r</w:t>
      </w:r>
      <w:r>
        <w:t xml:space="preserve"> un nouveau dossier du nom de la librairie</w:t>
      </w:r>
      <w:r w:rsidR="00317EFF">
        <w:t xml:space="preserve"> (&lt;lib&gt;)</w:t>
      </w:r>
    </w:p>
    <w:p w14:paraId="73766CAA" w14:textId="55F2B550" w:rsidR="00FA1FE6" w:rsidRDefault="00250DDE" w:rsidP="00E15831">
      <w:pPr>
        <w:pStyle w:val="ListParagraph"/>
        <w:numPr>
          <w:ilvl w:val="0"/>
          <w:numId w:val="24"/>
        </w:numPr>
      </w:pPr>
      <w:r>
        <w:t>Glisser déposer</w:t>
      </w:r>
      <w:r w:rsidR="00363B4C">
        <w:t xml:space="preserve"> le dossier vierge</w:t>
      </w:r>
      <w:r w:rsidR="009938A4">
        <w:t xml:space="preserve"> dans le terminal </w:t>
      </w:r>
    </w:p>
    <w:p w14:paraId="17F2985B" w14:textId="41A4BA12" w:rsidR="00363B4C" w:rsidRDefault="009215C0" w:rsidP="00E15831">
      <w:pPr>
        <w:pStyle w:val="ListParagraph"/>
        <w:numPr>
          <w:ilvl w:val="0"/>
          <w:numId w:val="24"/>
        </w:numPr>
      </w:pPr>
      <w:r>
        <w:t xml:space="preserve">Le système </w:t>
      </w:r>
      <w:r w:rsidR="00250DDE">
        <w:t>demandera</w:t>
      </w:r>
      <w:r>
        <w:t xml:space="preserve"> si vous voulez crée un fichier config, dite oui ("y")</w:t>
      </w:r>
    </w:p>
    <w:p w14:paraId="7D606B4F" w14:textId="63466812" w:rsidR="00B66A7B" w:rsidRDefault="00B66A7B" w:rsidP="00E15831">
      <w:pPr>
        <w:pStyle w:val="ListParagraph"/>
        <w:numPr>
          <w:ilvl w:val="0"/>
          <w:numId w:val="24"/>
        </w:numPr>
      </w:pPr>
      <w:r>
        <w:t xml:space="preserve">Rajouter le ficher </w:t>
      </w:r>
      <w:r w:rsidR="005730B8">
        <w:t>« </w:t>
      </w:r>
      <w:r w:rsidR="005404BB">
        <w:t>&lt;lib&gt;</w:t>
      </w:r>
      <w:r w:rsidR="005404BB">
        <w:t>.</w:t>
      </w:r>
      <w:r>
        <w:t>xml</w:t>
      </w:r>
      <w:r w:rsidR="005730B8">
        <w:t> »</w:t>
      </w:r>
      <w:r w:rsidR="00B648E2">
        <w:t xml:space="preserve"> dans </w:t>
      </w:r>
      <w:r w:rsidR="005730B8">
        <w:t>le dossier« </w:t>
      </w:r>
      <w:r w:rsidR="005730B8">
        <w:t>&lt;lib&gt;</w:t>
      </w:r>
      <w:r w:rsidR="00B648E2" w:rsidRPr="00B648E2">
        <w:t>/xml</w:t>
      </w:r>
      <w:r w:rsidR="00815257">
        <w:t>/</w:t>
      </w:r>
      <w:r w:rsidR="005730B8">
        <w:t> »</w:t>
      </w:r>
      <w:r w:rsidR="00317EFF">
        <w:t xml:space="preserve"> </w:t>
      </w:r>
      <w:r>
        <w:t>(</w:t>
      </w:r>
      <w:r w:rsidR="00364C67">
        <w:t xml:space="preserve">Pour plus d’information </w:t>
      </w:r>
      <w:r>
        <w:t xml:space="preserve">cf. </w:t>
      </w:r>
      <w:hyperlink r:id="rId11" w:history="1">
        <w:r w:rsidRPr="00D20045">
          <w:rPr>
            <w:rStyle w:val="Hyperlink"/>
          </w:rPr>
          <w:t>documentation</w:t>
        </w:r>
      </w:hyperlink>
      <w:r>
        <w:t xml:space="preserve"> d’OpenPLC.</w:t>
      </w:r>
      <w:r>
        <w:t>)</w:t>
      </w:r>
      <w:r w:rsidR="00250DDE" w:rsidRPr="00250DDE">
        <w:rPr>
          <w:noProof/>
        </w:rPr>
        <w:t xml:space="preserve"> </w:t>
      </w:r>
    </w:p>
    <w:p w14:paraId="2FC6828F" w14:textId="747E19DD" w:rsidR="00250DDE" w:rsidRDefault="00250DDE" w:rsidP="00250DDE">
      <w:pPr>
        <w:pStyle w:val="ListParagraph"/>
        <w:numPr>
          <w:ilvl w:val="0"/>
          <w:numId w:val="24"/>
        </w:numPr>
      </w:pPr>
      <w:r>
        <w:t xml:space="preserve">Le système demandera si vous voulez </w:t>
      </w:r>
      <w:r w:rsidR="00F2298B">
        <w:t>générer la librairie</w:t>
      </w:r>
      <w:r>
        <w:t>, dite oui ("y")</w:t>
      </w:r>
    </w:p>
    <w:p w14:paraId="7FA45EE3" w14:textId="4650927C" w:rsidR="00F2298B" w:rsidRDefault="00F2298B" w:rsidP="00F2298B">
      <w:pPr>
        <w:pStyle w:val="ListParagraph"/>
        <w:numPr>
          <w:ilvl w:val="0"/>
          <w:numId w:val="24"/>
        </w:numPr>
      </w:pPr>
      <w:r>
        <w:t xml:space="preserve">Il demandera aussi si vous voulez importer </w:t>
      </w:r>
      <w:r>
        <w:t xml:space="preserve">la librairie, dite </w:t>
      </w:r>
      <w:r>
        <w:t>non</w:t>
      </w:r>
      <w:r>
        <w:t xml:space="preserve"> ("</w:t>
      </w:r>
      <w:r>
        <w:t>n</w:t>
      </w:r>
      <w:r>
        <w:t>")</w:t>
      </w:r>
    </w:p>
    <w:p w14:paraId="022A25B3" w14:textId="232E8177" w:rsidR="00250DDE" w:rsidRDefault="00364C67" w:rsidP="00E15831">
      <w:pPr>
        <w:pStyle w:val="ListParagraph"/>
        <w:numPr>
          <w:ilvl w:val="0"/>
          <w:numId w:val="24"/>
        </w:numPr>
      </w:pPr>
      <w:r>
        <w:t>Fermer le terminal</w:t>
      </w:r>
    </w:p>
    <w:p w14:paraId="615575F8" w14:textId="686B49D9" w:rsidR="00364C67" w:rsidRPr="00E15831" w:rsidRDefault="00BA4AE3" w:rsidP="00BA4AE3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07675B" wp14:editId="05B84EF1">
                <wp:simplePos x="0" y="0"/>
                <wp:positionH relativeFrom="column">
                  <wp:posOffset>518795</wp:posOffset>
                </wp:positionH>
                <wp:positionV relativeFrom="paragraph">
                  <wp:posOffset>2540635</wp:posOffset>
                </wp:positionV>
                <wp:extent cx="5124450" cy="1651000"/>
                <wp:effectExtent l="0" t="0" r="0" b="6350"/>
                <wp:wrapTopAndBottom/>
                <wp:docPr id="17700492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651000"/>
                          <a:chOff x="0" y="0"/>
                          <a:chExt cx="5124450" cy="1651000"/>
                        </a:xfrm>
                      </wpg:grpSpPr>
                      <wpg:grpSp>
                        <wpg:cNvPr id="1844381062" name="Group 4"/>
                        <wpg:cNvGrpSpPr/>
                        <wpg:grpSpPr>
                          <a:xfrm>
                            <a:off x="0" y="0"/>
                            <a:ext cx="5124450" cy="1394460"/>
                            <a:chOff x="0" y="0"/>
                            <a:chExt cx="5124450" cy="1394460"/>
                          </a:xfrm>
                        </wpg:grpSpPr>
                        <pic:pic xmlns:pic="http://schemas.openxmlformats.org/drawingml/2006/picture">
                          <pic:nvPicPr>
                            <pic:cNvPr id="658241871" name="Picture 1" descr="A screen shot of a computer pro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38220" cy="1394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7186404" name="Picture 1" descr="A computer code on a black background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/>
                            <a:srcRect r="69659"/>
                            <a:stretch/>
                          </pic:blipFill>
                          <pic:spPr bwMode="auto">
                            <a:xfrm>
                              <a:off x="3535680" y="0"/>
                              <a:ext cx="1588770" cy="13931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061833504" name="Text Box 1"/>
                        <wps:cNvSpPr txBox="1"/>
                        <wps:spPr>
                          <a:xfrm>
                            <a:off x="0" y="1392555"/>
                            <a:ext cx="5124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60071E" w14:textId="5ABE92FD" w:rsidR="00BA4AE3" w:rsidRPr="00EB177D" w:rsidRDefault="00BA4AE3" w:rsidP="00BA4AE3">
                              <w:pPr>
                                <w:pStyle w:val="Caption"/>
                                <w:rPr>
                                  <w:noProof/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0265F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: &lt;lib&gt;.h - à compléter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7675B" id="Group 6" o:spid="_x0000_s1029" style="position:absolute;left:0;text-align:left;margin-left:40.85pt;margin-top:200.05pt;width:403.5pt;height:130pt;z-index:251671552;mso-height-relative:margin" coordsize="51244,1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">
                <v:group id="Group 4" o:spid="_x0000_s1030" style="position:absolute;width:51244;height:13944" coordsize="51244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">
                  <v:shape id="Picture 1" o:spid="_x0000_s1031" type="#_x0000_t75" alt="A screen shot of a computer program&#10;&#10;Description automatically generated" style="position:absolute;width:35382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">
                    <v:imagedata r:id="rId14" o:title="A screen shot of a computer program&#10;&#10;Description automatically generated"/>
                  </v:shape>
                  <v:shape id="Picture 1" o:spid="_x0000_s1032" type="#_x0000_t75" alt="A computer code on a black background&#10;&#10;Description automatically generated" style="position:absolute;left:35356;width:15888;height:1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">
                    <v:imagedata r:id="rId15" o:title="A computer code on a black background&#10;&#10;Description automatically generated" cropright="45652f"/>
                  </v:shape>
                </v:group>
                <v:shape id="Text Box 1" o:spid="_x0000_s1033" type="#_x0000_t202" style="position:absolute;top:13925;width:512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" stroked="f">
                  <v:textbox style="mso-fit-shape-to-text:t" inset="0,0,0,0">
                    <w:txbxContent>
                      <w:p w14:paraId="6F60071E" w14:textId="5ABE92FD" w:rsidR="00BA4AE3" w:rsidRPr="00EB177D" w:rsidRDefault="00BA4AE3" w:rsidP="00BA4AE3">
                        <w:pPr>
                          <w:pStyle w:val="Caption"/>
                          <w:rPr>
                            <w:noProof/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0265F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: &lt;lib&gt;.h - à compléter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4C67">
        <w:t>Dans les dossier « </w:t>
      </w:r>
      <w:proofErr w:type="spellStart"/>
      <w:r w:rsidR="00364C67">
        <w:t>arduino</w:t>
      </w:r>
      <w:proofErr w:type="spellEnd"/>
      <w:r w:rsidR="00364C67">
        <w:t> » et « </w:t>
      </w:r>
      <w:proofErr w:type="spellStart"/>
      <w:r w:rsidR="00364C67" w:rsidRPr="00364C67">
        <w:t>matiec</w:t>
      </w:r>
      <w:proofErr w:type="spellEnd"/>
      <w:r w:rsidR="00364C67">
        <w:t> » ce trouve un fichier « &lt;lib&gt;.h ». Dans ce</w:t>
      </w:r>
      <w:r w:rsidR="00C21B7B">
        <w:t>s</w:t>
      </w:r>
      <w:r w:rsidR="00364C67">
        <w:t xml:space="preserve"> </w:t>
      </w:r>
      <w:r w:rsidR="00C21B7B">
        <w:t>fichiers</w:t>
      </w:r>
      <w:r w:rsidR="00364C67">
        <w:t xml:space="preserve"> ce trouve le code c des bloques,</w:t>
      </w:r>
      <w:r>
        <w:t xml:space="preserve"> les commentaire commençant par « /*TF : » sont a compléter.</w:t>
      </w:r>
      <w:r w:rsidR="00364C67">
        <w:t xml:space="preserve"> </w:t>
      </w:r>
      <w:r w:rsidR="00364C67">
        <w:t xml:space="preserve">(Pour plus d’information cf. </w:t>
      </w:r>
      <w:hyperlink r:id="rId16" w:history="1">
        <w:r w:rsidR="00364C67" w:rsidRPr="00D20045">
          <w:rPr>
            <w:rStyle w:val="Hyperlink"/>
          </w:rPr>
          <w:t>documentation</w:t>
        </w:r>
      </w:hyperlink>
      <w:r w:rsidR="00364C67">
        <w:t xml:space="preserve"> d’OpenPLC.)</w:t>
      </w:r>
      <w:r w:rsidR="00364C67" w:rsidRPr="00250DDE">
        <w:rPr>
          <w:noProof/>
        </w:rPr>
        <w:t xml:space="preserve"> </w:t>
      </w:r>
    </w:p>
    <w:sectPr w:rsidR="00364C67" w:rsidRPr="00E15831" w:rsidSect="008A0D69">
      <w:headerReference w:type="default" r:id="rId17"/>
      <w:footerReference w:type="default" r:id="rId18"/>
      <w:footerReference w:type="first" r:id="rId19"/>
      <w:pgSz w:w="11906" w:h="16838"/>
      <w:pgMar w:top="1134" w:right="851" w:bottom="993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BC442" w14:textId="77777777" w:rsidR="00715B4C" w:rsidRPr="00E03DE0" w:rsidRDefault="00715B4C" w:rsidP="00312E94">
      <w:r w:rsidRPr="00E03DE0">
        <w:separator/>
      </w:r>
    </w:p>
  </w:endnote>
  <w:endnote w:type="continuationSeparator" w:id="0">
    <w:p w14:paraId="2CC04E41" w14:textId="77777777" w:rsidR="00715B4C" w:rsidRPr="00E03DE0" w:rsidRDefault="00715B4C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80447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E9BE92" wp14:editId="4740D46F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2287A9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9BE92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1D2287A9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3AF8C533" w14:textId="731F6A27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0265FC">
        <w:rPr>
          <w:noProof/>
        </w:rPr>
        <w:t>21/01/2025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95E7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E450F" w14:textId="77777777" w:rsidR="00715B4C" w:rsidRPr="00E03DE0" w:rsidRDefault="00715B4C" w:rsidP="00312E94">
      <w:r w:rsidRPr="00E03DE0">
        <w:separator/>
      </w:r>
    </w:p>
  </w:footnote>
  <w:footnote w:type="continuationSeparator" w:id="0">
    <w:p w14:paraId="2770A5D8" w14:textId="77777777" w:rsidR="00715B4C" w:rsidRPr="00E03DE0" w:rsidRDefault="00715B4C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1E4D9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70848454" wp14:editId="26D58F5E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234796444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7E654972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0A6A205E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0EBF9AEB" w14:textId="43D9154B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265FC">
            <w:rPr>
              <w:b/>
              <w:noProof/>
              <w:color w:val="FFFFFF" w:themeColor="background1"/>
              <w:spacing w:val="30"/>
              <w:lang w:val="fr-FR" w:eastAsia="ja-JP"/>
            </w:rPr>
            <w:t>Documentation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7A6F0A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24685B64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97457EC"/>
    <w:multiLevelType w:val="hybridMultilevel"/>
    <w:tmpl w:val="9088517C"/>
    <w:lvl w:ilvl="0" w:tplc="655CF61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2204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263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7"/>
  </w:num>
  <w:num w:numId="2" w16cid:durableId="637879307">
    <w:abstractNumId w:val="23"/>
  </w:num>
  <w:num w:numId="3" w16cid:durableId="906380314">
    <w:abstractNumId w:val="21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5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6"/>
  </w:num>
  <w:num w:numId="23" w16cid:durableId="1877155760">
    <w:abstractNumId w:val="22"/>
  </w:num>
  <w:num w:numId="24" w16cid:durableId="3885727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6"/>
    <w:rsid w:val="00002162"/>
    <w:rsid w:val="000161A9"/>
    <w:rsid w:val="00023BD0"/>
    <w:rsid w:val="000265FC"/>
    <w:rsid w:val="000269F3"/>
    <w:rsid w:val="000404C6"/>
    <w:rsid w:val="00046725"/>
    <w:rsid w:val="00046AF8"/>
    <w:rsid w:val="00052ECF"/>
    <w:rsid w:val="00064D8D"/>
    <w:rsid w:val="000721E0"/>
    <w:rsid w:val="00074EEF"/>
    <w:rsid w:val="00076E13"/>
    <w:rsid w:val="0008481C"/>
    <w:rsid w:val="000879AA"/>
    <w:rsid w:val="000B39E7"/>
    <w:rsid w:val="000C6579"/>
    <w:rsid w:val="000E6FDD"/>
    <w:rsid w:val="000F7285"/>
    <w:rsid w:val="001138B3"/>
    <w:rsid w:val="001225BD"/>
    <w:rsid w:val="00136963"/>
    <w:rsid w:val="00170114"/>
    <w:rsid w:val="00175374"/>
    <w:rsid w:val="001A3458"/>
    <w:rsid w:val="001C4E3F"/>
    <w:rsid w:val="001D26DC"/>
    <w:rsid w:val="001D5AE4"/>
    <w:rsid w:val="001D5FA0"/>
    <w:rsid w:val="001E6530"/>
    <w:rsid w:val="001E6E32"/>
    <w:rsid w:val="001F18A6"/>
    <w:rsid w:val="002162FB"/>
    <w:rsid w:val="00230693"/>
    <w:rsid w:val="002316FD"/>
    <w:rsid w:val="0024191A"/>
    <w:rsid w:val="00250DDE"/>
    <w:rsid w:val="00256147"/>
    <w:rsid w:val="00280E8F"/>
    <w:rsid w:val="002857FF"/>
    <w:rsid w:val="002B0D44"/>
    <w:rsid w:val="002B31DF"/>
    <w:rsid w:val="002B39A2"/>
    <w:rsid w:val="002D1977"/>
    <w:rsid w:val="00311EE3"/>
    <w:rsid w:val="00312E94"/>
    <w:rsid w:val="00317EFF"/>
    <w:rsid w:val="00333923"/>
    <w:rsid w:val="00342B34"/>
    <w:rsid w:val="003638A1"/>
    <w:rsid w:val="00363B4C"/>
    <w:rsid w:val="00364C67"/>
    <w:rsid w:val="003761E7"/>
    <w:rsid w:val="00390B57"/>
    <w:rsid w:val="003938F1"/>
    <w:rsid w:val="00396A56"/>
    <w:rsid w:val="003A10E1"/>
    <w:rsid w:val="003B7A52"/>
    <w:rsid w:val="003C04D1"/>
    <w:rsid w:val="003C2AF9"/>
    <w:rsid w:val="003D789C"/>
    <w:rsid w:val="003E5268"/>
    <w:rsid w:val="00405544"/>
    <w:rsid w:val="004421B8"/>
    <w:rsid w:val="00445D45"/>
    <w:rsid w:val="004838AD"/>
    <w:rsid w:val="00486556"/>
    <w:rsid w:val="00487398"/>
    <w:rsid w:val="004A5199"/>
    <w:rsid w:val="004B054A"/>
    <w:rsid w:val="004C2C35"/>
    <w:rsid w:val="004C5DD7"/>
    <w:rsid w:val="004C70CA"/>
    <w:rsid w:val="004E0024"/>
    <w:rsid w:val="004F3CE2"/>
    <w:rsid w:val="005155C8"/>
    <w:rsid w:val="0052436C"/>
    <w:rsid w:val="00534171"/>
    <w:rsid w:val="005404BB"/>
    <w:rsid w:val="00543345"/>
    <w:rsid w:val="005730B8"/>
    <w:rsid w:val="0059020A"/>
    <w:rsid w:val="00590F14"/>
    <w:rsid w:val="00594163"/>
    <w:rsid w:val="005A7337"/>
    <w:rsid w:val="005B18F5"/>
    <w:rsid w:val="005C6CE2"/>
    <w:rsid w:val="005E1730"/>
    <w:rsid w:val="005F5DDF"/>
    <w:rsid w:val="00611523"/>
    <w:rsid w:val="00614A17"/>
    <w:rsid w:val="00623DCB"/>
    <w:rsid w:val="006529E6"/>
    <w:rsid w:val="00656369"/>
    <w:rsid w:val="00673EF9"/>
    <w:rsid w:val="0068142B"/>
    <w:rsid w:val="006815E5"/>
    <w:rsid w:val="00682EED"/>
    <w:rsid w:val="0068340D"/>
    <w:rsid w:val="00696A5C"/>
    <w:rsid w:val="006A0167"/>
    <w:rsid w:val="006A0A56"/>
    <w:rsid w:val="006A27FA"/>
    <w:rsid w:val="006B12D2"/>
    <w:rsid w:val="006D6804"/>
    <w:rsid w:val="006F4D63"/>
    <w:rsid w:val="00712793"/>
    <w:rsid w:val="007147B4"/>
    <w:rsid w:val="00715B4C"/>
    <w:rsid w:val="007162F8"/>
    <w:rsid w:val="00727DAD"/>
    <w:rsid w:val="00733320"/>
    <w:rsid w:val="00733FC7"/>
    <w:rsid w:val="007514D9"/>
    <w:rsid w:val="00754129"/>
    <w:rsid w:val="00767726"/>
    <w:rsid w:val="00767D04"/>
    <w:rsid w:val="007A3F07"/>
    <w:rsid w:val="007B1D81"/>
    <w:rsid w:val="007C011E"/>
    <w:rsid w:val="007F3B81"/>
    <w:rsid w:val="008059DC"/>
    <w:rsid w:val="00815257"/>
    <w:rsid w:val="00815865"/>
    <w:rsid w:val="00830732"/>
    <w:rsid w:val="0083208E"/>
    <w:rsid w:val="00850FAB"/>
    <w:rsid w:val="00856AEE"/>
    <w:rsid w:val="008812C8"/>
    <w:rsid w:val="00882B58"/>
    <w:rsid w:val="008922FD"/>
    <w:rsid w:val="008A0D69"/>
    <w:rsid w:val="008D03B9"/>
    <w:rsid w:val="008D7375"/>
    <w:rsid w:val="008E6512"/>
    <w:rsid w:val="009063DE"/>
    <w:rsid w:val="0091348D"/>
    <w:rsid w:val="009215C0"/>
    <w:rsid w:val="00923867"/>
    <w:rsid w:val="00924207"/>
    <w:rsid w:val="00924E85"/>
    <w:rsid w:val="00926765"/>
    <w:rsid w:val="00937866"/>
    <w:rsid w:val="00961905"/>
    <w:rsid w:val="00974967"/>
    <w:rsid w:val="00985F5C"/>
    <w:rsid w:val="009938A4"/>
    <w:rsid w:val="00995737"/>
    <w:rsid w:val="009A2578"/>
    <w:rsid w:val="009C7C7A"/>
    <w:rsid w:val="00A21133"/>
    <w:rsid w:val="00A3065A"/>
    <w:rsid w:val="00A576C5"/>
    <w:rsid w:val="00A70254"/>
    <w:rsid w:val="00A83F97"/>
    <w:rsid w:val="00A93972"/>
    <w:rsid w:val="00AA7D51"/>
    <w:rsid w:val="00AB1380"/>
    <w:rsid w:val="00AC7F79"/>
    <w:rsid w:val="00AD0B1F"/>
    <w:rsid w:val="00AE03B1"/>
    <w:rsid w:val="00AE4F33"/>
    <w:rsid w:val="00AE5C34"/>
    <w:rsid w:val="00AF42A2"/>
    <w:rsid w:val="00B11B31"/>
    <w:rsid w:val="00B46AAB"/>
    <w:rsid w:val="00B648E2"/>
    <w:rsid w:val="00B66A7B"/>
    <w:rsid w:val="00BA4AE3"/>
    <w:rsid w:val="00BB6DB1"/>
    <w:rsid w:val="00BC0FEF"/>
    <w:rsid w:val="00BC647C"/>
    <w:rsid w:val="00BC6C0B"/>
    <w:rsid w:val="00BD2953"/>
    <w:rsid w:val="00BD5F72"/>
    <w:rsid w:val="00BE36E7"/>
    <w:rsid w:val="00BF61AC"/>
    <w:rsid w:val="00C17D2C"/>
    <w:rsid w:val="00C20125"/>
    <w:rsid w:val="00C21B7B"/>
    <w:rsid w:val="00C2346A"/>
    <w:rsid w:val="00C3369E"/>
    <w:rsid w:val="00C40AFA"/>
    <w:rsid w:val="00C53889"/>
    <w:rsid w:val="00C568D7"/>
    <w:rsid w:val="00C77E95"/>
    <w:rsid w:val="00C96DDE"/>
    <w:rsid w:val="00CB40C1"/>
    <w:rsid w:val="00CC0E94"/>
    <w:rsid w:val="00CC7541"/>
    <w:rsid w:val="00CD170B"/>
    <w:rsid w:val="00CE79DC"/>
    <w:rsid w:val="00D07842"/>
    <w:rsid w:val="00D12F55"/>
    <w:rsid w:val="00D20045"/>
    <w:rsid w:val="00D26B35"/>
    <w:rsid w:val="00D304E5"/>
    <w:rsid w:val="00D4604D"/>
    <w:rsid w:val="00D55EFC"/>
    <w:rsid w:val="00D64352"/>
    <w:rsid w:val="00D74127"/>
    <w:rsid w:val="00D75296"/>
    <w:rsid w:val="00DA5D41"/>
    <w:rsid w:val="00DB012E"/>
    <w:rsid w:val="00DB3B9F"/>
    <w:rsid w:val="00DB6192"/>
    <w:rsid w:val="00DC5174"/>
    <w:rsid w:val="00DC7DEC"/>
    <w:rsid w:val="00DD03B5"/>
    <w:rsid w:val="00DD7CA9"/>
    <w:rsid w:val="00DE3DEE"/>
    <w:rsid w:val="00DE7062"/>
    <w:rsid w:val="00E01F9B"/>
    <w:rsid w:val="00E03DE0"/>
    <w:rsid w:val="00E04C79"/>
    <w:rsid w:val="00E15831"/>
    <w:rsid w:val="00E3204F"/>
    <w:rsid w:val="00E41498"/>
    <w:rsid w:val="00E41836"/>
    <w:rsid w:val="00E51715"/>
    <w:rsid w:val="00E56E4A"/>
    <w:rsid w:val="00E87815"/>
    <w:rsid w:val="00ED2282"/>
    <w:rsid w:val="00EF6152"/>
    <w:rsid w:val="00F00344"/>
    <w:rsid w:val="00F1585F"/>
    <w:rsid w:val="00F2298B"/>
    <w:rsid w:val="00F27099"/>
    <w:rsid w:val="00F43619"/>
    <w:rsid w:val="00F522BE"/>
    <w:rsid w:val="00F53DEA"/>
    <w:rsid w:val="00FA1FE6"/>
    <w:rsid w:val="00FA7BA4"/>
    <w:rsid w:val="00FD321A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3F7E2"/>
  <w15:chartTrackingRefBased/>
  <w15:docId w15:val="{93AD31B8-B43A-409C-9421-3CFBA7F9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52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ind w:left="36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ind w:left="868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333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nomylogic.com/docs/3-3-adding-new-blocks-to-openplc-editors-library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utonomylogic.com/docs/3-3-adding-new-blocks-to-openplc-editors-libra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onomylogic.com/docs/3-3-adding-new-blocks-to-openplc-editors-libra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n%20Drive\Documents\Cours\INSA\Projet\OpenPLC\4_Doc\2_Bloque\0_OpenPLC%20I2C%20-%20Doc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0_OpenPLC I2C - Doc - Titre.dotx</Template>
  <TotalTime>0</TotalTime>
  <Pages>3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4634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70</cp:revision>
  <cp:lastPrinted>2025-01-21T11:22:00Z</cp:lastPrinted>
  <dcterms:created xsi:type="dcterms:W3CDTF">2025-01-13T08:52:00Z</dcterms:created>
  <dcterms:modified xsi:type="dcterms:W3CDTF">2025-01-21T11:31:00Z</dcterms:modified>
</cp:coreProperties>
</file>