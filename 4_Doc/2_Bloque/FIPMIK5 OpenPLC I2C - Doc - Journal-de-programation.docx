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3789B" w14:textId="12D5172E" w:rsidR="008E6512" w:rsidRPr="00E03DE0" w:rsidRDefault="00A55135" w:rsidP="008E6512">
      <w:pPr>
        <w:pStyle w:val="Subtitle"/>
        <w:rPr>
          <w:noProof w:val="0"/>
        </w:rPr>
      </w:pPr>
      <w:bookmarkStart w:id="0" w:name="_Toc145406762"/>
      <w:r>
        <w:rPr>
          <w:noProof w:val="0"/>
        </w:rPr>
        <w:t>Journal de réalisation</w:t>
      </w:r>
    </w:p>
    <w:bookmarkEnd w:id="0"/>
    <w:p w14:paraId="4726B6A3" w14:textId="13E703F9" w:rsidR="00C568D7" w:rsidRPr="00E03DE0" w:rsidRDefault="008C3000" w:rsidP="00974967">
      <w:pPr>
        <w:pStyle w:val="Title"/>
        <w:rPr>
          <w:color w:val="E03326"/>
        </w:rPr>
      </w:pPr>
      <w:r w:rsidRPr="00A55135">
        <w:rPr>
          <w:rFonts w:cs="Arial"/>
          <w:b/>
          <w:noProof/>
          <w:spacing w:val="60"/>
          <w:kern w:val="0"/>
          <w:sz w:val="20"/>
          <w:lang w:val="fr-CH"/>
          <w14:ligatures w14:val="none"/>
        </w:rPr>
        <w:drawing>
          <wp:anchor distT="0" distB="0" distL="114300" distR="114300" simplePos="0" relativeHeight="251656192" behindDoc="1" locked="0" layoutInCell="1" allowOverlap="1" wp14:anchorId="34E7309A" wp14:editId="5C230FE0">
            <wp:simplePos x="0" y="0"/>
            <wp:positionH relativeFrom="column">
              <wp:posOffset>4731385</wp:posOffset>
            </wp:positionH>
            <wp:positionV relativeFrom="paragraph">
              <wp:posOffset>516255</wp:posOffset>
            </wp:positionV>
            <wp:extent cx="1965960" cy="2226310"/>
            <wp:effectExtent l="0" t="0" r="0" b="2540"/>
            <wp:wrapTight wrapText="bothSides">
              <wp:wrapPolygon edited="0">
                <wp:start x="0" y="0"/>
                <wp:lineTo x="0" y="21440"/>
                <wp:lineTo x="21349" y="21440"/>
                <wp:lineTo x="21349" y="0"/>
                <wp:lineTo x="0" y="0"/>
              </wp:wrapPolygon>
            </wp:wrapTight>
            <wp:docPr id="3766922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92233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135">
        <w:t>Block custom</w:t>
      </w:r>
    </w:p>
    <w:p w14:paraId="2C1733AF" w14:textId="2BCD43B2" w:rsidR="00EF39B2" w:rsidRDefault="00EF39B2" w:rsidP="00974967">
      <w:pPr>
        <w:pStyle w:val="Heading1"/>
      </w:pPr>
      <w:r>
        <w:t>Note</w:t>
      </w:r>
    </w:p>
    <w:p w14:paraId="10E6A55B" w14:textId="5CB262EC" w:rsidR="00EF39B2" w:rsidRPr="00EF39B2" w:rsidRDefault="00EF39B2" w:rsidP="00EF39B2">
      <w:pPr>
        <w:pStyle w:val="ListParagraph"/>
        <w:numPr>
          <w:ilvl w:val="0"/>
          <w:numId w:val="26"/>
        </w:numPr>
      </w:pPr>
      <w:r>
        <w:t>Difficulté, pas de log donc tout dois être tester a chaque étape</w:t>
      </w:r>
    </w:p>
    <w:p w14:paraId="33396D72" w14:textId="024855FB" w:rsidR="00974967" w:rsidRDefault="00A55135" w:rsidP="00974967">
      <w:pPr>
        <w:pStyle w:val="Heading1"/>
      </w:pPr>
      <w:r>
        <w:t>I</w:t>
      </w:r>
      <w:r w:rsidRPr="00A55135">
        <w:rPr>
          <w:vertAlign w:val="superscript"/>
        </w:rPr>
        <w:t>2</w:t>
      </w:r>
      <w:r>
        <w:t>C chip ID</w:t>
      </w:r>
    </w:p>
    <w:p w14:paraId="13EA5FC6" w14:textId="5AD321CD" w:rsidR="00A55135" w:rsidRDefault="00A55135" w:rsidP="00A55135">
      <w:pPr>
        <w:pStyle w:val="ListParagraph"/>
        <w:numPr>
          <w:ilvl w:val="0"/>
          <w:numId w:val="24"/>
        </w:numPr>
      </w:pPr>
      <w:r>
        <w:t xml:space="preserve">Si pas d’input pas </w:t>
      </w:r>
      <w:r w:rsidRPr="00A55135">
        <w:t>VAR_INPUT</w:t>
      </w:r>
      <w:r>
        <w:t xml:space="preserve"> dans les ficher txt</w:t>
      </w:r>
    </w:p>
    <w:p w14:paraId="05F3650F" w14:textId="73CE16C6" w:rsidR="008C3000" w:rsidRDefault="008C3000" w:rsidP="008C3000">
      <w:r w:rsidRPr="008C3000">
        <w:rPr>
          <w:noProof/>
        </w:rPr>
        <w:drawing>
          <wp:anchor distT="0" distB="0" distL="114300" distR="114300" simplePos="0" relativeHeight="251657216" behindDoc="0" locked="0" layoutInCell="1" allowOverlap="1" wp14:anchorId="31D5BF88" wp14:editId="4824E51B">
            <wp:simplePos x="0" y="0"/>
            <wp:positionH relativeFrom="column">
              <wp:posOffset>-60325</wp:posOffset>
            </wp:positionH>
            <wp:positionV relativeFrom="paragraph">
              <wp:posOffset>45720</wp:posOffset>
            </wp:positionV>
            <wp:extent cx="4191000" cy="784860"/>
            <wp:effectExtent l="0" t="0" r="0" b="0"/>
            <wp:wrapSquare wrapText="bothSides"/>
            <wp:docPr id="17534533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53390" name="Picture 1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1DE0D" w14:textId="15A14495" w:rsidR="008C3000" w:rsidRDefault="008C3000" w:rsidP="00A55135">
      <w:pPr>
        <w:pStyle w:val="ListParagraph"/>
        <w:numPr>
          <w:ilvl w:val="0"/>
          <w:numId w:val="24"/>
        </w:numPr>
      </w:pPr>
      <w:r>
        <w:t xml:space="preserve">Rajouts des </w:t>
      </w:r>
      <w:proofErr w:type="spellStart"/>
      <w:r w:rsidR="00E82D99">
        <w:t>programes</w:t>
      </w:r>
      <w:proofErr w:type="spellEnd"/>
      <w:r>
        <w:t xml:space="preserve"> Arduino</w:t>
      </w:r>
    </w:p>
    <w:p w14:paraId="609C1E9B" w14:textId="231B9273" w:rsidR="008C3000" w:rsidRDefault="008C3000" w:rsidP="008C3000">
      <w:pPr>
        <w:pStyle w:val="ListParagraph"/>
        <w:numPr>
          <w:ilvl w:val="1"/>
          <w:numId w:val="24"/>
        </w:numPr>
      </w:pPr>
      <w:r>
        <w:t xml:space="preserve">Définition de </w:t>
      </w:r>
      <w:r w:rsidRPr="008C3000">
        <w:t xml:space="preserve">USE_I2C_BLOCK </w:t>
      </w:r>
      <w:r>
        <w:t> (</w:t>
      </w:r>
      <w:r w:rsidRPr="008C3000">
        <w:t>editor\</w:t>
      </w:r>
      <w:proofErr w:type="spellStart"/>
      <w:r w:rsidRPr="008C3000">
        <w:t>dialogs</w:t>
      </w:r>
      <w:proofErr w:type="spellEnd"/>
      <w:r w:rsidRPr="008C3000">
        <w:t>\ArduinoUploadDialog.py</w:t>
      </w:r>
      <w:r>
        <w:t>)</w:t>
      </w:r>
    </w:p>
    <w:p w14:paraId="3005AEEA" w14:textId="17CCB4A8" w:rsidR="008C3000" w:rsidRDefault="008C3000" w:rsidP="008C3000">
      <w:pPr>
        <w:pStyle w:val="ListParagraph"/>
        <w:numPr>
          <w:ilvl w:val="1"/>
          <w:numId w:val="24"/>
        </w:numPr>
      </w:pPr>
      <w:r>
        <w:t>Ajouts dans model de l</w:t>
      </w:r>
      <w:r w:rsidR="00E82D99">
        <w:t xml:space="preserve">e </w:t>
      </w:r>
      <w:proofErr w:type="spellStart"/>
      <w:r w:rsidR="00E82D99">
        <w:t>progrme</w:t>
      </w:r>
      <w:proofErr w:type="spellEnd"/>
    </w:p>
    <w:p w14:paraId="5C6FF711" w14:textId="3CF81DDA" w:rsidR="00E82D99" w:rsidRDefault="00E82D99" w:rsidP="008C3000">
      <w:pPr>
        <w:pStyle w:val="ListParagraph"/>
        <w:numPr>
          <w:ilvl w:val="1"/>
          <w:numId w:val="24"/>
        </w:numPr>
      </w:pPr>
      <w:r>
        <w:t>Relancer OpenPL</w:t>
      </w:r>
      <w:r w:rsidR="00CA506F">
        <w:t>C</w:t>
      </w:r>
    </w:p>
    <w:p w14:paraId="3CEE9F4D" w14:textId="398D0C95" w:rsidR="00CA506F" w:rsidRDefault="00762DAC" w:rsidP="00CA506F">
      <w:pPr>
        <w:pStyle w:val="ListParagraph"/>
        <w:numPr>
          <w:ilvl w:val="0"/>
          <w:numId w:val="24"/>
        </w:numPr>
      </w:pPr>
      <w:r w:rsidRPr="00CA506F">
        <w:rPr>
          <w:noProof/>
        </w:rPr>
        <w:drawing>
          <wp:anchor distT="0" distB="0" distL="114300" distR="114300" simplePos="0" relativeHeight="251658240" behindDoc="0" locked="0" layoutInCell="1" allowOverlap="1" wp14:anchorId="67C2DE5D" wp14:editId="4A7629C1">
            <wp:simplePos x="0" y="0"/>
            <wp:positionH relativeFrom="column">
              <wp:posOffset>229235</wp:posOffset>
            </wp:positionH>
            <wp:positionV relativeFrom="paragraph">
              <wp:posOffset>234950</wp:posOffset>
            </wp:positionV>
            <wp:extent cx="3505200" cy="1093470"/>
            <wp:effectExtent l="0" t="0" r="0" b="0"/>
            <wp:wrapTopAndBottom/>
            <wp:docPr id="4064266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26603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06F">
        <w:t>Ajout de Library Wire (</w:t>
      </w:r>
      <w:r w:rsidR="00CA506F" w:rsidRPr="00CA506F">
        <w:t>editor\</w:t>
      </w:r>
      <w:proofErr w:type="spellStart"/>
      <w:r w:rsidR="00CA506F" w:rsidRPr="00CA506F">
        <w:t>arduino</w:t>
      </w:r>
      <w:proofErr w:type="spellEnd"/>
      <w:r w:rsidR="00CA506F" w:rsidRPr="00CA506F">
        <w:t>\builder.py</w:t>
      </w:r>
      <w:r w:rsidR="00CA506F">
        <w:t>)</w:t>
      </w:r>
    </w:p>
    <w:p w14:paraId="51734805" w14:textId="77777777" w:rsidR="00762DAC" w:rsidRDefault="00762DAC" w:rsidP="00762DAC"/>
    <w:p w14:paraId="6299F2B2" w14:textId="4F214BDC" w:rsidR="00CA506F" w:rsidRDefault="00CC1878" w:rsidP="00762DAC">
      <w:pPr>
        <w:pStyle w:val="ListParagraph"/>
        <w:numPr>
          <w:ilvl w:val="0"/>
          <w:numId w:val="24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18D2174" wp14:editId="322CAF00">
                <wp:simplePos x="0" y="0"/>
                <wp:positionH relativeFrom="column">
                  <wp:posOffset>-60325</wp:posOffset>
                </wp:positionH>
                <wp:positionV relativeFrom="paragraph">
                  <wp:posOffset>779780</wp:posOffset>
                </wp:positionV>
                <wp:extent cx="3108960" cy="974725"/>
                <wp:effectExtent l="0" t="0" r="0" b="0"/>
                <wp:wrapTopAndBottom/>
                <wp:docPr id="195079946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960" cy="974725"/>
                          <a:chOff x="0" y="0"/>
                          <a:chExt cx="3108960" cy="974725"/>
                        </a:xfrm>
                      </wpg:grpSpPr>
                      <pic:pic xmlns:pic="http://schemas.openxmlformats.org/drawingml/2006/picture">
                        <pic:nvPicPr>
                          <pic:cNvPr id="568622856" name="Picture 1" descr="A yellow rectangular sign with red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60" cy="662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4990202" name="Text Box 1"/>
                        <wps:cNvSpPr txBox="1"/>
                        <wps:spPr>
                          <a:xfrm>
                            <a:off x="0" y="716280"/>
                            <a:ext cx="310896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4DFCF1" w14:textId="20B537A6" w:rsidR="00CC1878" w:rsidRPr="00322AEB" w:rsidRDefault="00CC1878" w:rsidP="00CC1878">
                              <w:pPr>
                                <w:pStyle w:val="Caption"/>
                                <w:rPr>
                                  <w:sz w:val="26"/>
                                  <w:szCs w:val="22"/>
                                </w:rPr>
                              </w:pPr>
                              <w:bookmarkStart w:id="1" w:name="_Ref187157942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bookmarkEnd w:id="1"/>
                              <w:r>
                                <w:t>: Erreur compiler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D2174" id="Group 2" o:spid="_x0000_s1026" style="position:absolute;left:0;text-align:left;margin-left:-4.75pt;margin-top:61.4pt;width:244.8pt;height:76.75pt;z-index:251665408" coordsize="31089,9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yellow rectangular sign with red text&#10;&#10;Description automatically generated" style="position:absolute;width:31089;height:6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">
                  <v:imagedata r:id="rId12" o:title="A yellow rectangular sign with red text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7162;width:31089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" stroked="f">
                  <v:textbox style="mso-fit-shape-to-text:t" inset="0,0,0,0">
                    <w:txbxContent>
                      <w:p w14:paraId="574DFCF1" w14:textId="20B537A6" w:rsidR="00CC1878" w:rsidRPr="00322AEB" w:rsidRDefault="00CC1878" w:rsidP="00CC1878">
                        <w:pPr>
                          <w:pStyle w:val="Caption"/>
                          <w:rPr>
                            <w:sz w:val="26"/>
                            <w:szCs w:val="22"/>
                          </w:rPr>
                        </w:pPr>
                        <w:bookmarkStart w:id="2" w:name="_Ref187157942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bookmarkEnd w:id="2"/>
                        <w:r>
                          <w:t>: Erreur compiler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62DAC">
        <w:t xml:space="preserve">Si l’erreur ci-dessous ce présente, la ligne juste avant est la commande pour le compilateur. L’exécuter dans un terminal a par donne un message d’erreur plus </w:t>
      </w:r>
      <w:r>
        <w:t>détaillé</w:t>
      </w:r>
      <w:r w:rsidR="00762DAC">
        <w:t>.</w:t>
      </w:r>
      <w:r>
        <w:t xml:space="preserve"> Exemple :</w:t>
      </w:r>
      <w:r w:rsidRPr="00CC1878">
        <w:rPr>
          <w:noProof/>
        </w:rPr>
        <w:t xml:space="preserve"> </w:t>
      </w:r>
    </w:p>
    <w:p w14:paraId="54C81B27" w14:textId="164530FF" w:rsidR="00762DAC" w:rsidRPr="00A55135" w:rsidRDefault="00CC1878" w:rsidP="00762DAC">
      <w:pPr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77552B1" wp14:editId="0AB1F18D">
                <wp:simplePos x="0" y="0"/>
                <wp:positionH relativeFrom="column">
                  <wp:posOffset>-20840</wp:posOffset>
                </wp:positionH>
                <wp:positionV relativeFrom="paragraph">
                  <wp:posOffset>1221047</wp:posOffset>
                </wp:positionV>
                <wp:extent cx="6493395" cy="1123950"/>
                <wp:effectExtent l="0" t="0" r="3175" b="0"/>
                <wp:wrapNone/>
                <wp:docPr id="21928498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3395" cy="1123950"/>
                          <a:chOff x="0" y="0"/>
                          <a:chExt cx="6493395" cy="1123950"/>
                        </a:xfrm>
                      </wpg:grpSpPr>
                      <pic:pic xmlns:pic="http://schemas.openxmlformats.org/drawingml/2006/picture">
                        <pic:nvPicPr>
                          <pic:cNvPr id="1221553788" name="Picture 1" descr="A screen shot of a computer pr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855" y="0"/>
                            <a:ext cx="6479540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16255" name="Text Box 1"/>
                        <wps:cNvSpPr txBox="1"/>
                        <wps:spPr>
                          <a:xfrm>
                            <a:off x="0" y="865505"/>
                            <a:ext cx="647890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B48061" w14:textId="221FE5C1" w:rsidR="00CC1878" w:rsidRPr="00C36FC9" w:rsidRDefault="00CC1878" w:rsidP="00CC1878">
                              <w:pPr>
                                <w:pStyle w:val="Caption"/>
                                <w:rPr>
                                  <w:sz w:val="26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 : Erreur compiler dans un invité de commande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552B1" id="Group 3" o:spid="_x0000_s1029" style="position:absolute;margin-left:-1.65pt;margin-top:96.15pt;width:511.3pt;height:88.5pt;z-index:251668480" coordsize="64933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">
                <v:shape id="Picture 1" o:spid="_x0000_s1030" type="#_x0000_t75" alt="A screen shot of a computer program&#10;&#10;Description automatically generated" style="position:absolute;left:138;width:64795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">
                  <v:imagedata r:id="rId14" o:title="A screen shot of a computer program&#10;&#10;Description automatically generated"/>
                </v:shape>
                <v:shape id="Text Box 1" o:spid="_x0000_s1031" type="#_x0000_t202" style="position:absolute;top:8655;width:6478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" stroked="f">
                  <v:textbox style="mso-fit-shape-to-text:t" inset="0,0,0,0">
                    <w:txbxContent>
                      <w:p w14:paraId="13B48061" w14:textId="221FE5C1" w:rsidR="00CC1878" w:rsidRPr="00C36FC9" w:rsidRDefault="00CC1878" w:rsidP="00CC1878">
                        <w:pPr>
                          <w:pStyle w:val="Caption"/>
                          <w:rPr>
                            <w:sz w:val="26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 : Erreur compiler dans un invité de commande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E5001" w14:textId="431078CC" w:rsidR="00E03DE0" w:rsidRDefault="00E03DE0" w:rsidP="00E03DE0">
      <w:pPr>
        <w:rPr>
          <w:rFonts w:cs="Arial"/>
          <w:b/>
          <w:color w:val="E14323"/>
          <w:spacing w:val="60"/>
          <w:kern w:val="0"/>
          <w:sz w:val="20"/>
          <w:lang w:val="fr-CH"/>
          <w14:ligatures w14:val="none"/>
        </w:rPr>
      </w:pPr>
    </w:p>
    <w:p w14:paraId="42F01656" w14:textId="51D9688F" w:rsidR="00E03DE0" w:rsidRDefault="00E03DE0" w:rsidP="00E03DE0">
      <w:pPr>
        <w:jc w:val="center"/>
      </w:pPr>
    </w:p>
    <w:p w14:paraId="2D30E335" w14:textId="77777777" w:rsidR="00764DCE" w:rsidRDefault="00764DCE" w:rsidP="00E03DE0">
      <w:pPr>
        <w:jc w:val="center"/>
      </w:pPr>
    </w:p>
    <w:p w14:paraId="3C067F3A" w14:textId="1FA46913" w:rsidR="00764DCE" w:rsidRDefault="00764DCE" w:rsidP="00764DCE">
      <w:r w:rsidRPr="00764DCE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721B70F" wp14:editId="259EF648">
            <wp:simplePos x="0" y="0"/>
            <wp:positionH relativeFrom="column">
              <wp:posOffset>-41910</wp:posOffset>
            </wp:positionH>
            <wp:positionV relativeFrom="paragraph">
              <wp:posOffset>1270</wp:posOffset>
            </wp:positionV>
            <wp:extent cx="1357630" cy="1220470"/>
            <wp:effectExtent l="0" t="0" r="0" b="0"/>
            <wp:wrapSquare wrapText="bothSides"/>
            <wp:docPr id="7747271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2715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Nommer un programme « Init » crée un conflit avec la librairie « P1AM Modules » avec un message d’erreurs peu claire (cf. </w:t>
      </w:r>
      <w:r>
        <w:fldChar w:fldCharType="begin"/>
      </w:r>
      <w:r>
        <w:instrText xml:space="preserve"> REF _Ref187157942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)  </w:t>
      </w:r>
    </w:p>
    <w:p w14:paraId="72918F9C" w14:textId="77777777" w:rsidR="00A35B33" w:rsidRDefault="00A35B33" w:rsidP="00764DCE"/>
    <w:p w14:paraId="3DE5A930" w14:textId="77777777" w:rsidR="00A35B33" w:rsidRDefault="00A35B33" w:rsidP="00764DCE"/>
    <w:p w14:paraId="419879B1" w14:textId="77777777" w:rsidR="00A35B33" w:rsidRDefault="00A35B33" w:rsidP="00764DCE"/>
    <w:p w14:paraId="376E3861" w14:textId="3DD6C5FB" w:rsidR="00A35B33" w:rsidRDefault="00A35B33" w:rsidP="00BC1CF4">
      <w:pPr>
        <w:pStyle w:val="ListParagraph"/>
        <w:numPr>
          <w:ilvl w:val="0"/>
          <w:numId w:val="24"/>
        </w:numPr>
      </w:pPr>
      <w:r w:rsidRPr="00A35B33">
        <w:rPr>
          <w:noProof/>
        </w:rPr>
        <w:drawing>
          <wp:anchor distT="0" distB="0" distL="114300" distR="114300" simplePos="0" relativeHeight="251672576" behindDoc="0" locked="0" layoutInCell="1" allowOverlap="1" wp14:anchorId="16E00A47" wp14:editId="7B735211">
            <wp:simplePos x="0" y="0"/>
            <wp:positionH relativeFrom="column">
              <wp:posOffset>34290</wp:posOffset>
            </wp:positionH>
            <wp:positionV relativeFrom="paragraph">
              <wp:posOffset>518622</wp:posOffset>
            </wp:positionV>
            <wp:extent cx="6479540" cy="2055495"/>
            <wp:effectExtent l="0" t="0" r="0" b="1905"/>
            <wp:wrapTopAndBottom/>
            <wp:docPr id="156744498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44988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1CF4">
        <w:t>Erreur de compilation, résolut en rajoutant la librairie « AVR_PWM » dans l’IDE Arduino.</w:t>
      </w:r>
    </w:p>
    <w:p w14:paraId="1BF1D0D7" w14:textId="77777777" w:rsidR="007A75C8" w:rsidRDefault="007A75C8" w:rsidP="007A75C8"/>
    <w:p w14:paraId="78CBD4D0" w14:textId="3679AB9D" w:rsidR="007E1E10" w:rsidRDefault="007A75C8" w:rsidP="007E1E10">
      <w:pPr>
        <w:pStyle w:val="ListParagraph"/>
        <w:numPr>
          <w:ilvl w:val="0"/>
          <w:numId w:val="24"/>
        </w:numPr>
      </w:pPr>
      <w:r w:rsidRPr="007A75C8">
        <w:rPr>
          <w:noProof/>
        </w:rPr>
        <w:drawing>
          <wp:anchor distT="0" distB="0" distL="114300" distR="114300" simplePos="0" relativeHeight="251674624" behindDoc="0" locked="0" layoutInCell="1" allowOverlap="1" wp14:anchorId="209AD7BD" wp14:editId="0838C439">
            <wp:simplePos x="0" y="0"/>
            <wp:positionH relativeFrom="column">
              <wp:posOffset>34002</wp:posOffset>
            </wp:positionH>
            <wp:positionV relativeFrom="paragraph">
              <wp:posOffset>338166</wp:posOffset>
            </wp:positionV>
            <wp:extent cx="2480310" cy="2968625"/>
            <wp:effectExtent l="0" t="0" r="0" b="3175"/>
            <wp:wrapTopAndBottom/>
            <wp:docPr id="17789414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4144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E10">
        <w:t xml:space="preserve">Impossible de crée des type de données pour une librairie (cf. </w:t>
      </w:r>
      <w:hyperlink r:id="rId18" w:history="1">
        <w:r w:rsidR="007E1E10" w:rsidRPr="007E1E10">
          <w:rPr>
            <w:rStyle w:val="Hyperlink"/>
          </w:rPr>
          <w:t>forum</w:t>
        </w:r>
      </w:hyperlink>
      <w:r w:rsidR="007E1E10">
        <w:t>)</w:t>
      </w:r>
    </w:p>
    <w:p w14:paraId="60D8AAE8" w14:textId="77777777" w:rsidR="007E1E10" w:rsidRDefault="007E1E10" w:rsidP="007E1E10">
      <w:pPr>
        <w:pStyle w:val="ListParagraph"/>
      </w:pPr>
    </w:p>
    <w:p w14:paraId="0CBC7276" w14:textId="77777777" w:rsidR="009D52D1" w:rsidRDefault="009D52D1" w:rsidP="007E1E10">
      <w:pPr>
        <w:pStyle w:val="ListParagraph"/>
        <w:numPr>
          <w:ilvl w:val="0"/>
          <w:numId w:val="24"/>
        </w:numPr>
      </w:pPr>
    </w:p>
    <w:p w14:paraId="39BE3DDF" w14:textId="77777777" w:rsidR="009D52D1" w:rsidRDefault="009D52D1" w:rsidP="007E1E10">
      <w:pPr>
        <w:pStyle w:val="ListParagraph"/>
        <w:numPr>
          <w:ilvl w:val="0"/>
          <w:numId w:val="24"/>
        </w:numPr>
      </w:pPr>
    </w:p>
    <w:p w14:paraId="47619A7F" w14:textId="77777777" w:rsidR="009D52D1" w:rsidRDefault="009D52D1" w:rsidP="00EA3875">
      <w:pPr>
        <w:ind w:left="0"/>
      </w:pPr>
    </w:p>
    <w:p w14:paraId="2D8AEE74" w14:textId="12B8675A" w:rsidR="007E1E10" w:rsidRDefault="007E1E10" w:rsidP="007E1E10">
      <w:pPr>
        <w:pStyle w:val="ListParagraph"/>
        <w:numPr>
          <w:ilvl w:val="0"/>
          <w:numId w:val="24"/>
        </w:numPr>
      </w:pPr>
      <w:r>
        <w:t>Pour importe de fonction Arduino (ici I2C.c)</w:t>
      </w:r>
    </w:p>
    <w:p w14:paraId="1563FCB5" w14:textId="5D1AFD36" w:rsidR="009D52D1" w:rsidRDefault="002D484D" w:rsidP="002D484D">
      <w:pPr>
        <w:pStyle w:val="ListParagraph"/>
        <w:numPr>
          <w:ilvl w:val="1"/>
          <w:numId w:val="24"/>
        </w:numPr>
      </w:pPr>
      <w:r w:rsidRPr="007E1E10">
        <w:rPr>
          <w:noProof/>
        </w:rPr>
        <w:drawing>
          <wp:anchor distT="0" distB="0" distL="114300" distR="114300" simplePos="0" relativeHeight="251676672" behindDoc="0" locked="0" layoutInCell="1" allowOverlap="1" wp14:anchorId="0F589D48" wp14:editId="46A428FF">
            <wp:simplePos x="0" y="0"/>
            <wp:positionH relativeFrom="column">
              <wp:posOffset>-21590</wp:posOffset>
            </wp:positionH>
            <wp:positionV relativeFrom="paragraph">
              <wp:posOffset>229870</wp:posOffset>
            </wp:positionV>
            <wp:extent cx="6479540" cy="1077595"/>
            <wp:effectExtent l="0" t="0" r="0" b="8255"/>
            <wp:wrapTopAndBottom/>
            <wp:docPr id="240114549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14549" name="Picture 1" descr="A computer code on a black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2D1" w:rsidRPr="009D52D1">
        <w:t>ArduinoUploadDialog.py</w:t>
      </w:r>
      <w:r w:rsidR="009D52D1">
        <w:t xml:space="preserve"> : </w:t>
      </w:r>
      <w:r w:rsidR="009D52D1">
        <w:tab/>
      </w:r>
    </w:p>
    <w:p w14:paraId="3F09055C" w14:textId="3C0850A1" w:rsidR="009D52D1" w:rsidRDefault="002D484D" w:rsidP="009D52D1">
      <w:pPr>
        <w:pStyle w:val="ListParagraph"/>
        <w:numPr>
          <w:ilvl w:val="1"/>
          <w:numId w:val="24"/>
        </w:numPr>
      </w:pPr>
      <w:r w:rsidRPr="009D52D1">
        <w:rPr>
          <w:noProof/>
        </w:rPr>
        <w:drawing>
          <wp:anchor distT="0" distB="0" distL="114300" distR="114300" simplePos="0" relativeHeight="251678720" behindDoc="0" locked="0" layoutInCell="1" allowOverlap="1" wp14:anchorId="1C40C684" wp14:editId="1751190F">
            <wp:simplePos x="0" y="0"/>
            <wp:positionH relativeFrom="column">
              <wp:posOffset>-110490</wp:posOffset>
            </wp:positionH>
            <wp:positionV relativeFrom="paragraph">
              <wp:posOffset>1386032</wp:posOffset>
            </wp:positionV>
            <wp:extent cx="2572109" cy="838317"/>
            <wp:effectExtent l="0" t="0" r="0" b="0"/>
            <wp:wrapTopAndBottom/>
            <wp:docPr id="1127761767" name="Picture 1" descr="A black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61767" name="Picture 1" descr="A black screen with blue and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D52D1" w:rsidRPr="009D52D1">
        <w:t>arduino_libs.h</w:t>
      </w:r>
      <w:proofErr w:type="spellEnd"/>
      <w:r w:rsidR="00C110D1">
        <w:t xml:space="preserve"> : </w:t>
      </w:r>
    </w:p>
    <w:p w14:paraId="05B21704" w14:textId="7D7C7EEB" w:rsidR="009D52D1" w:rsidRDefault="009D52D1" w:rsidP="001C6E03"/>
    <w:p w14:paraId="34D0F86C" w14:textId="4E5D253C" w:rsidR="001C6E03" w:rsidRDefault="001C6E03" w:rsidP="001C6E03">
      <w:pPr>
        <w:pStyle w:val="ListParagraph"/>
        <w:numPr>
          <w:ilvl w:val="0"/>
          <w:numId w:val="24"/>
        </w:numPr>
      </w:pPr>
      <w:r>
        <w:t>Les valeur initial peuvent être spécifié de cette manière</w:t>
      </w:r>
      <w:r w:rsidRPr="001C6E03">
        <w:rPr>
          <w:noProof/>
        </w:rPr>
        <w:drawing>
          <wp:anchor distT="0" distB="0" distL="114300" distR="114300" simplePos="0" relativeHeight="251680768" behindDoc="0" locked="0" layoutInCell="1" allowOverlap="1" wp14:anchorId="295B025D" wp14:editId="23766594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6479540" cy="508635"/>
            <wp:effectExtent l="0" t="0" r="0" b="5715"/>
            <wp:wrapTopAndBottom/>
            <wp:docPr id="37847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762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(</w:t>
      </w:r>
      <w:proofErr w:type="spellStart"/>
      <w:r>
        <w:t>cf</w:t>
      </w:r>
      <w:proofErr w:type="spellEnd"/>
      <w:r>
        <w:t xml:space="preserve"> figure et </w:t>
      </w:r>
      <w:hyperlink r:id="rId22" w:history="1">
        <w:r w:rsidRPr="001C6E03">
          <w:rPr>
            <w:rStyle w:val="Hyperlink"/>
          </w:rPr>
          <w:t>forum</w:t>
        </w:r>
      </w:hyperlink>
      <w:r>
        <w:t>)</w:t>
      </w:r>
    </w:p>
    <w:p w14:paraId="6E647844" w14:textId="527AD93E" w:rsidR="001C6E03" w:rsidRDefault="001C6E03" w:rsidP="001C6E03">
      <w:pPr>
        <w:pStyle w:val="ListParagraph"/>
        <w:numPr>
          <w:ilvl w:val="0"/>
          <w:numId w:val="0"/>
        </w:numPr>
        <w:ind w:left="644"/>
      </w:pPr>
      <w:r>
        <w:t xml:space="preserve"> </w:t>
      </w:r>
    </w:p>
    <w:p w14:paraId="1C05B652" w14:textId="21875B56" w:rsidR="001C6E03" w:rsidRPr="00E03DE0" w:rsidRDefault="001C6E03" w:rsidP="001C6E03">
      <w:pPr>
        <w:pStyle w:val="ListParagraph"/>
        <w:numPr>
          <w:ilvl w:val="0"/>
          <w:numId w:val="24"/>
        </w:numPr>
      </w:pPr>
      <w:r>
        <w:t>A note que les questions sur le forum son répondus assez rapidement</w:t>
      </w:r>
    </w:p>
    <w:sectPr w:rsidR="001C6E03" w:rsidRPr="00E03DE0" w:rsidSect="00D12F55">
      <w:headerReference w:type="default" r:id="rId23"/>
      <w:footerReference w:type="default" r:id="rId24"/>
      <w:footerReference w:type="first" r:id="rId25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5BA4D" w14:textId="77777777" w:rsidR="001B52C2" w:rsidRPr="00E03DE0" w:rsidRDefault="001B52C2" w:rsidP="00312E94">
      <w:r w:rsidRPr="00E03DE0">
        <w:separator/>
      </w:r>
    </w:p>
  </w:endnote>
  <w:endnote w:type="continuationSeparator" w:id="0">
    <w:p w14:paraId="0802736E" w14:textId="77777777" w:rsidR="001B52C2" w:rsidRPr="00E03DE0" w:rsidRDefault="001B52C2" w:rsidP="00312E94">
      <w:r w:rsidRPr="00E03D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C3256" w14:textId="77777777" w:rsidR="00DD7CA9" w:rsidRPr="00E03DE0" w:rsidRDefault="00E03DE0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C0F235" wp14:editId="1E18BC37">
              <wp:simplePos x="0" y="0"/>
              <wp:positionH relativeFrom="column">
                <wp:posOffset>5714787</wp:posOffset>
              </wp:positionH>
              <wp:positionV relativeFrom="paragraph">
                <wp:posOffset>-1185122</wp:posOffset>
              </wp:positionV>
              <wp:extent cx="1793766" cy="297180"/>
              <wp:effectExtent l="5080" t="0" r="2540" b="0"/>
              <wp:wrapNone/>
              <wp:docPr id="239807801" name="Text Box 239807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793766" cy="297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F93F41" w14:textId="77777777" w:rsidR="00E03DE0" w:rsidRPr="00E03DE0" w:rsidRDefault="00E03DE0" w:rsidP="00E03DE0">
                          <w:pPr>
                            <w:pStyle w:val="DR"/>
                          </w:pPr>
                          <w:r w:rsidRPr="00E03DE0">
                            <w:t>INSA</w:t>
                          </w:r>
                          <w:r>
                            <w:t xml:space="preserve"> Strasbourg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C0F235" id="_x0000_t202" coordsize="21600,21600" o:spt="202" path="m,l,21600r21600,l21600,xe">
              <v:stroke joinstyle="miter"/>
              <v:path gradientshapeok="t" o:connecttype="rect"/>
            </v:shapetype>
            <v:shape id="Text Box 239807801" o:spid="_x0000_s1032" type="#_x0000_t202" style="position:absolute;margin-left:450pt;margin-top:-93.3pt;width:141.25pt;height:23.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" filled="f" stroked="f" strokeweight=".5pt">
              <v:textbox>
                <w:txbxContent>
                  <w:p w14:paraId="35F93F41" w14:textId="77777777" w:rsidR="00E03DE0" w:rsidRPr="00E03DE0" w:rsidRDefault="00E03DE0" w:rsidP="00E03DE0">
                    <w:pPr>
                      <w:pStyle w:val="DR"/>
                    </w:pPr>
                    <w:r w:rsidRPr="00E03DE0">
                      <w:t>INSA</w:t>
                    </w:r>
                    <w:r>
                      <w:t xml:space="preserve"> Strasbourg</w:t>
                    </w:r>
                  </w:p>
                </w:txbxContent>
              </v:textbox>
            </v:shape>
          </w:pict>
        </mc:Fallback>
      </mc:AlternateContent>
    </w:r>
    <w:r w:rsidR="00974967" w:rsidRPr="00E03DE0">
      <w:t>FIPMIK5</w:t>
    </w:r>
  </w:p>
  <w:p w14:paraId="3C53EC07" w14:textId="22164344" w:rsidR="000C6579" w:rsidRPr="00E03DE0" w:rsidRDefault="004F3CE2" w:rsidP="002857FF">
    <w:pPr>
      <w:pStyle w:val="Footer"/>
      <w:tabs>
        <w:tab w:val="clear" w:pos="9072"/>
        <w:tab w:val="right" w:pos="10204"/>
      </w:tabs>
      <w:ind w:left="0"/>
    </w:pPr>
    <w:r w:rsidRPr="00E03DE0">
      <w:t>MG</w:t>
    </w:r>
    <w:r w:rsidR="006F4D63" w:rsidRPr="00E03DE0">
      <w:t xml:space="preserve"> - </w:t>
    </w:r>
    <w:fldSimple w:instr=" DATE   \* MERGEFORMAT ">
      <w:r w:rsidR="00E709EA">
        <w:rPr>
          <w:noProof/>
        </w:rPr>
        <w:t>13/01/2025</w:t>
      </w:r>
    </w:fldSimple>
    <w:r w:rsidRPr="00E03DE0">
      <w:tab/>
    </w:r>
    <w:r w:rsidRPr="00E03DE0">
      <w:tab/>
    </w:r>
    <w:r w:rsidR="000C6579" w:rsidRPr="00E03DE0">
      <w:t xml:space="preserve">Page </w:t>
    </w:r>
    <w:r w:rsidR="000C6579" w:rsidRPr="00E03DE0">
      <w:fldChar w:fldCharType="begin"/>
    </w:r>
    <w:r w:rsidR="000C6579" w:rsidRPr="00E03DE0">
      <w:instrText>PAGE  \* Arabic  \* MERGEFORMAT</w:instrText>
    </w:r>
    <w:r w:rsidR="000C6579" w:rsidRPr="00E03DE0">
      <w:fldChar w:fldCharType="separate"/>
    </w:r>
    <w:r w:rsidR="000C6579" w:rsidRPr="00E03DE0">
      <w:t>1</w:t>
    </w:r>
    <w:r w:rsidR="000C6579" w:rsidRPr="00E03DE0">
      <w:fldChar w:fldCharType="end"/>
    </w:r>
    <w:r w:rsidR="000C6579" w:rsidRPr="00E03DE0">
      <w:t xml:space="preserve"> sur </w:t>
    </w:r>
    <w:fldSimple w:instr="NUMPAGES  \* Arabic  \* MERGEFORMAT">
      <w:r w:rsidR="000C6579" w:rsidRPr="00E03DE0"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4AA04" w14:textId="77777777" w:rsidR="006A27FA" w:rsidRPr="00E03DE0" w:rsidRDefault="006A27FA" w:rsidP="004E0024">
    <w:pPr>
      <w:pStyle w:val="Footer"/>
      <w:ind w:left="0"/>
    </w:pPr>
    <w:r w:rsidRPr="00E03DE0">
      <w:t>Mathieu Giamberini 20</w:t>
    </w:r>
    <w:r w:rsidR="00D304E5" w:rsidRPr="00E03DE0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4AA4E" w14:textId="77777777" w:rsidR="001B52C2" w:rsidRPr="00E03DE0" w:rsidRDefault="001B52C2" w:rsidP="00312E94">
      <w:r w:rsidRPr="00E03DE0">
        <w:separator/>
      </w:r>
    </w:p>
  </w:footnote>
  <w:footnote w:type="continuationSeparator" w:id="0">
    <w:p w14:paraId="2DEF82FC" w14:textId="77777777" w:rsidR="001B52C2" w:rsidRPr="00E03DE0" w:rsidRDefault="001B52C2" w:rsidP="00312E94">
      <w:r w:rsidRPr="00E03DE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E772B" w14:textId="77777777" w:rsidR="000C6579" w:rsidRPr="00E03DE0" w:rsidRDefault="00974967" w:rsidP="000C6579">
    <w:pPr>
      <w:pStyle w:val="NoSpacing"/>
      <w:tabs>
        <w:tab w:val="right" w:pos="8931"/>
      </w:tabs>
      <w:spacing w:before="120" w:after="120"/>
      <w:rPr>
        <w:b/>
        <w:color w:val="E14323"/>
        <w:spacing w:val="30"/>
        <w:sz w:val="24"/>
        <w:szCs w:val="24"/>
        <w:lang w:val="fr-FR" w:eastAsia="ja-JP"/>
      </w:rPr>
    </w:pPr>
    <w:r w:rsidRPr="00E03DE0">
      <w:rPr>
        <w:noProof/>
        <w:color w:val="E14323"/>
        <w:lang w:val="fr-FR"/>
      </w:rPr>
      <w:drawing>
        <wp:anchor distT="0" distB="0" distL="114300" distR="114300" simplePos="0" relativeHeight="251663360" behindDoc="0" locked="0" layoutInCell="1" allowOverlap="1" wp14:anchorId="6B0066A3" wp14:editId="096E7667">
          <wp:simplePos x="0" y="0"/>
          <wp:positionH relativeFrom="margin">
            <wp:posOffset>5142865</wp:posOffset>
          </wp:positionH>
          <wp:positionV relativeFrom="margin">
            <wp:posOffset>-998220</wp:posOffset>
          </wp:positionV>
          <wp:extent cx="1739900" cy="400050"/>
          <wp:effectExtent l="0" t="0" r="0" b="0"/>
          <wp:wrapSquare wrapText="bothSides"/>
          <wp:docPr id="3" name="Picture 1" descr="A red and grey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A red and grey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579" w:rsidRPr="00E03DE0">
      <w:rPr>
        <w:color w:val="E14323"/>
        <w:lang w:val="fr-FR"/>
      </w:rPr>
      <w:t xml:space="preserve"> 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OpenPLC –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Communication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 I</w:t>
    </w:r>
    <w:r w:rsidRPr="00E03DE0">
      <w:rPr>
        <w:b/>
        <w:color w:val="E14323"/>
        <w:spacing w:val="30"/>
        <w:sz w:val="24"/>
        <w:szCs w:val="24"/>
        <w:vertAlign w:val="superscript"/>
        <w:lang w:val="fr-FR" w:eastAsia="ja-JP"/>
      </w:rPr>
      <w:t>2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C sur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microcontrôleur</w:t>
    </w:r>
    <w:r w:rsidR="000C6579" w:rsidRPr="00E03DE0">
      <w:rPr>
        <w:b/>
        <w:color w:val="E14323"/>
        <w:spacing w:val="30"/>
        <w:sz w:val="24"/>
        <w:szCs w:val="24"/>
        <w:lang w:val="fr-FR" w:eastAsia="ja-JP"/>
      </w:rPr>
      <w:tab/>
    </w:r>
  </w:p>
  <w:p w14:paraId="434EB930" w14:textId="77777777" w:rsidR="000C6579" w:rsidRPr="00E03DE0" w:rsidRDefault="000C6579" w:rsidP="000C6579">
    <w:pPr>
      <w:pStyle w:val="NoSpacing"/>
      <w:spacing w:before="120" w:after="120"/>
      <w:rPr>
        <w:b/>
        <w:spacing w:val="30"/>
        <w:lang w:val="fr-FR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E03DE0" w14:paraId="13D4252E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3E2336FC" w14:textId="13A6A226" w:rsidR="000C6579" w:rsidRPr="00E03DE0" w:rsidRDefault="008E6512" w:rsidP="000C6579">
          <w:pPr>
            <w:pStyle w:val="NoSpacing"/>
            <w:spacing w:before="60" w:after="60"/>
            <w:rPr>
              <w:b/>
              <w:color w:val="FF0000"/>
              <w:spacing w:val="30"/>
              <w:lang w:val="fr-FR" w:eastAsia="ja-JP"/>
            </w:rPr>
          </w:pP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begin"/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separate"/>
          </w:r>
          <w:r w:rsidR="00E709EA">
            <w:rPr>
              <w:b/>
              <w:noProof/>
              <w:color w:val="FFFFFF" w:themeColor="background1"/>
              <w:spacing w:val="30"/>
              <w:lang w:val="fr-FR" w:eastAsia="ja-JP"/>
            </w:rPr>
            <w:t>Journal de réalisation</w: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68014580" w14:textId="77777777" w:rsidR="000C6579" w:rsidRPr="00E03DE0" w:rsidRDefault="000C6579" w:rsidP="000C6579">
          <w:pPr>
            <w:pStyle w:val="NoSpacing"/>
            <w:spacing w:before="60" w:after="60"/>
            <w:jc w:val="right"/>
            <w:rPr>
              <w:b/>
              <w:color w:val="FFFFFF" w:themeColor="background1"/>
              <w:spacing w:val="30"/>
              <w:lang w:val="fr-FR" w:eastAsia="ja-JP"/>
            </w:rPr>
          </w:pPr>
        </w:p>
      </w:tc>
    </w:tr>
  </w:tbl>
  <w:p w14:paraId="4CA31BD8" w14:textId="77777777" w:rsidR="000C6579" w:rsidRPr="00E03DE0" w:rsidRDefault="000C6579" w:rsidP="00312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E7521"/>
    <w:multiLevelType w:val="hybridMultilevel"/>
    <w:tmpl w:val="C782478A"/>
    <w:lvl w:ilvl="0" w:tplc="6C6499C6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201D7"/>
    <w:multiLevelType w:val="hybridMultilevel"/>
    <w:tmpl w:val="A558ABC8"/>
    <w:lvl w:ilvl="0" w:tplc="537ADB46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66576B5"/>
    <w:multiLevelType w:val="hybridMultilevel"/>
    <w:tmpl w:val="E24E88A8"/>
    <w:lvl w:ilvl="0" w:tplc="4698968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C457096"/>
    <w:multiLevelType w:val="hybridMultilevel"/>
    <w:tmpl w:val="9FFAE3D2"/>
    <w:lvl w:ilvl="0" w:tplc="18BA1EFA">
      <w:numFmt w:val="bullet"/>
      <w:lvlText w:val="-"/>
      <w:lvlJc w:val="left"/>
      <w:pPr>
        <w:ind w:left="637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6" w15:restartNumberingAfterBreak="0">
    <w:nsid w:val="3E335AB4"/>
    <w:multiLevelType w:val="hybridMultilevel"/>
    <w:tmpl w:val="9F1ED832"/>
    <w:lvl w:ilvl="0" w:tplc="0B62F662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830"/>
    <w:multiLevelType w:val="hybridMultilevel"/>
    <w:tmpl w:val="9D4ACD3A"/>
    <w:lvl w:ilvl="0" w:tplc="6D2A806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A285355"/>
    <w:multiLevelType w:val="hybridMultilevel"/>
    <w:tmpl w:val="011CD142"/>
    <w:lvl w:ilvl="0" w:tplc="A8CC2BE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77391965"/>
    <w:multiLevelType w:val="hybridMultilevel"/>
    <w:tmpl w:val="FF728346"/>
    <w:lvl w:ilvl="0" w:tplc="CA9A045E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8"/>
  </w:num>
  <w:num w:numId="2" w16cid:durableId="637879307">
    <w:abstractNumId w:val="25"/>
  </w:num>
  <w:num w:numId="3" w16cid:durableId="906380314">
    <w:abstractNumId w:val="22"/>
  </w:num>
  <w:num w:numId="4" w16cid:durableId="1048532790">
    <w:abstractNumId w:val="20"/>
  </w:num>
  <w:num w:numId="5" w16cid:durableId="2141534075">
    <w:abstractNumId w:val="21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9"/>
  </w:num>
  <w:num w:numId="17" w16cid:durableId="1911311466">
    <w:abstractNumId w:val="12"/>
  </w:num>
  <w:num w:numId="18" w16cid:durableId="707143345">
    <w:abstractNumId w:val="11"/>
  </w:num>
  <w:num w:numId="19" w16cid:durableId="419260436">
    <w:abstractNumId w:val="15"/>
  </w:num>
  <w:num w:numId="20" w16cid:durableId="1544906259">
    <w:abstractNumId w:val="14"/>
  </w:num>
  <w:num w:numId="21" w16cid:durableId="1567767092">
    <w:abstractNumId w:val="13"/>
  </w:num>
  <w:num w:numId="22" w16cid:durableId="1364525660">
    <w:abstractNumId w:val="17"/>
  </w:num>
  <w:num w:numId="23" w16cid:durableId="1877155760">
    <w:abstractNumId w:val="23"/>
  </w:num>
  <w:num w:numId="24" w16cid:durableId="2106994576">
    <w:abstractNumId w:val="24"/>
  </w:num>
  <w:num w:numId="25" w16cid:durableId="2102414540">
    <w:abstractNumId w:val="16"/>
  </w:num>
  <w:num w:numId="26" w16cid:durableId="14216849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35"/>
    <w:rsid w:val="00002162"/>
    <w:rsid w:val="00023BD0"/>
    <w:rsid w:val="000269F3"/>
    <w:rsid w:val="00052ECF"/>
    <w:rsid w:val="00064D8D"/>
    <w:rsid w:val="000721E0"/>
    <w:rsid w:val="00074EEF"/>
    <w:rsid w:val="0008481C"/>
    <w:rsid w:val="000879AA"/>
    <w:rsid w:val="000B39E7"/>
    <w:rsid w:val="000C6579"/>
    <w:rsid w:val="000E6FDD"/>
    <w:rsid w:val="000F7285"/>
    <w:rsid w:val="0011638A"/>
    <w:rsid w:val="001225BD"/>
    <w:rsid w:val="00136963"/>
    <w:rsid w:val="00175374"/>
    <w:rsid w:val="001B52C2"/>
    <w:rsid w:val="001C4E3F"/>
    <w:rsid w:val="001C6E03"/>
    <w:rsid w:val="001D013A"/>
    <w:rsid w:val="001D26DC"/>
    <w:rsid w:val="001D5AE4"/>
    <w:rsid w:val="001E6530"/>
    <w:rsid w:val="001F18A6"/>
    <w:rsid w:val="002162FB"/>
    <w:rsid w:val="002316FD"/>
    <w:rsid w:val="0024191A"/>
    <w:rsid w:val="00256147"/>
    <w:rsid w:val="00280E8F"/>
    <w:rsid w:val="002857FF"/>
    <w:rsid w:val="002B0D44"/>
    <w:rsid w:val="002B39A2"/>
    <w:rsid w:val="002D1977"/>
    <w:rsid w:val="002D484D"/>
    <w:rsid w:val="00312E94"/>
    <w:rsid w:val="00330463"/>
    <w:rsid w:val="00333923"/>
    <w:rsid w:val="00342B34"/>
    <w:rsid w:val="003638A1"/>
    <w:rsid w:val="003761E7"/>
    <w:rsid w:val="003938F1"/>
    <w:rsid w:val="00396A56"/>
    <w:rsid w:val="003C04D1"/>
    <w:rsid w:val="003D789C"/>
    <w:rsid w:val="00405544"/>
    <w:rsid w:val="004421B8"/>
    <w:rsid w:val="00465ED6"/>
    <w:rsid w:val="00487398"/>
    <w:rsid w:val="004A5199"/>
    <w:rsid w:val="004B054A"/>
    <w:rsid w:val="004C2C35"/>
    <w:rsid w:val="004C5DD7"/>
    <w:rsid w:val="004C70CA"/>
    <w:rsid w:val="004D1B12"/>
    <w:rsid w:val="004E0024"/>
    <w:rsid w:val="004F3CE2"/>
    <w:rsid w:val="005155C8"/>
    <w:rsid w:val="00543345"/>
    <w:rsid w:val="00590F14"/>
    <w:rsid w:val="005A7337"/>
    <w:rsid w:val="005C48C7"/>
    <w:rsid w:val="005C6CE2"/>
    <w:rsid w:val="005D1246"/>
    <w:rsid w:val="005E1730"/>
    <w:rsid w:val="00614A17"/>
    <w:rsid w:val="00623DCB"/>
    <w:rsid w:val="00643065"/>
    <w:rsid w:val="0068142B"/>
    <w:rsid w:val="006815E5"/>
    <w:rsid w:val="0068340D"/>
    <w:rsid w:val="006A0167"/>
    <w:rsid w:val="006A0A56"/>
    <w:rsid w:val="006A27FA"/>
    <w:rsid w:val="006B12D2"/>
    <w:rsid w:val="006D6804"/>
    <w:rsid w:val="006F4D63"/>
    <w:rsid w:val="00727DAD"/>
    <w:rsid w:val="00754129"/>
    <w:rsid w:val="00762DAC"/>
    <w:rsid w:val="00764DCE"/>
    <w:rsid w:val="00767726"/>
    <w:rsid w:val="007A3F07"/>
    <w:rsid w:val="007A75C8"/>
    <w:rsid w:val="007E1E10"/>
    <w:rsid w:val="007F3B81"/>
    <w:rsid w:val="008059DC"/>
    <w:rsid w:val="00815865"/>
    <w:rsid w:val="0083208E"/>
    <w:rsid w:val="00882B58"/>
    <w:rsid w:val="008922FD"/>
    <w:rsid w:val="008C3000"/>
    <w:rsid w:val="008E6512"/>
    <w:rsid w:val="009063DE"/>
    <w:rsid w:val="0091348D"/>
    <w:rsid w:val="00923867"/>
    <w:rsid w:val="00924207"/>
    <w:rsid w:val="00924E85"/>
    <w:rsid w:val="00926765"/>
    <w:rsid w:val="00937866"/>
    <w:rsid w:val="00961905"/>
    <w:rsid w:val="00974967"/>
    <w:rsid w:val="00985F5C"/>
    <w:rsid w:val="00993BD1"/>
    <w:rsid w:val="00995737"/>
    <w:rsid w:val="009A2578"/>
    <w:rsid w:val="009D52D1"/>
    <w:rsid w:val="00A21133"/>
    <w:rsid w:val="00A35B33"/>
    <w:rsid w:val="00A55135"/>
    <w:rsid w:val="00A576C5"/>
    <w:rsid w:val="00A70254"/>
    <w:rsid w:val="00A93972"/>
    <w:rsid w:val="00AA7D51"/>
    <w:rsid w:val="00AB1380"/>
    <w:rsid w:val="00AE03B1"/>
    <w:rsid w:val="00AF42A2"/>
    <w:rsid w:val="00B44A14"/>
    <w:rsid w:val="00B46AAB"/>
    <w:rsid w:val="00BA11C0"/>
    <w:rsid w:val="00BB6DB1"/>
    <w:rsid w:val="00BC0FEF"/>
    <w:rsid w:val="00BC1CF4"/>
    <w:rsid w:val="00BC647C"/>
    <w:rsid w:val="00BD2953"/>
    <w:rsid w:val="00BD5F72"/>
    <w:rsid w:val="00C110D1"/>
    <w:rsid w:val="00C17D2C"/>
    <w:rsid w:val="00C20125"/>
    <w:rsid w:val="00C2346A"/>
    <w:rsid w:val="00C3369E"/>
    <w:rsid w:val="00C53889"/>
    <w:rsid w:val="00C568D7"/>
    <w:rsid w:val="00C70689"/>
    <w:rsid w:val="00C934D9"/>
    <w:rsid w:val="00C96DDE"/>
    <w:rsid w:val="00CA506F"/>
    <w:rsid w:val="00CB40C1"/>
    <w:rsid w:val="00CC0243"/>
    <w:rsid w:val="00CC0E94"/>
    <w:rsid w:val="00CC1878"/>
    <w:rsid w:val="00CC7541"/>
    <w:rsid w:val="00CE79DC"/>
    <w:rsid w:val="00D12F55"/>
    <w:rsid w:val="00D304E5"/>
    <w:rsid w:val="00D4604D"/>
    <w:rsid w:val="00D55EFC"/>
    <w:rsid w:val="00D64352"/>
    <w:rsid w:val="00D74127"/>
    <w:rsid w:val="00D75296"/>
    <w:rsid w:val="00DC5174"/>
    <w:rsid w:val="00DD7CA9"/>
    <w:rsid w:val="00DE3DEE"/>
    <w:rsid w:val="00DE7062"/>
    <w:rsid w:val="00E01F9B"/>
    <w:rsid w:val="00E03DE0"/>
    <w:rsid w:val="00E41498"/>
    <w:rsid w:val="00E709EA"/>
    <w:rsid w:val="00E72184"/>
    <w:rsid w:val="00E76CF0"/>
    <w:rsid w:val="00E82D99"/>
    <w:rsid w:val="00EA3875"/>
    <w:rsid w:val="00EC403E"/>
    <w:rsid w:val="00ED2282"/>
    <w:rsid w:val="00EF39B2"/>
    <w:rsid w:val="00F1585F"/>
    <w:rsid w:val="00F43619"/>
    <w:rsid w:val="00F522BE"/>
    <w:rsid w:val="00F70F57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BDBF12"/>
  <w15:chartTrackingRefBased/>
  <w15:docId w15:val="{B9EF746F-80CD-457E-986F-FCFD56D3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4421B8"/>
    <w:pPr>
      <w:jc w:val="center"/>
    </w:pPr>
    <w:rPr>
      <w:rFonts w:ascii="Arial" w:eastAsiaTheme="majorEastAsia" w:hAnsi="Arial" w:cstheme="majorBidi"/>
      <w:color w:val="E14323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4421B8"/>
    <w:rPr>
      <w:rFonts w:ascii="Arial" w:eastAsiaTheme="majorEastAsia" w:hAnsi="Arial" w:cstheme="majorBidi"/>
      <w:color w:val="E14323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974967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974967"/>
    <w:rPr>
      <w:rFonts w:ascii="Arial" w:eastAsiaTheme="majorEastAsia" w:hAnsi="Arial" w:cstheme="majorBidi"/>
      <w:b/>
      <w:bCs/>
      <w:noProof/>
      <w:color w:val="E22523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paragraph" w:customStyle="1" w:styleId="DR">
    <w:name w:val="DR"/>
    <w:basedOn w:val="NoSpacing"/>
    <w:link w:val="DRChar"/>
    <w:qFormat/>
    <w:rsid w:val="00E03DE0"/>
    <w:pPr>
      <w:pBdr>
        <w:left w:val="single" w:sz="8" w:space="0" w:color="E14323"/>
        <w:bottom w:val="single" w:sz="8" w:space="1" w:color="E14323"/>
      </w:pBdr>
    </w:pPr>
    <w:rPr>
      <w:b/>
      <w:color w:val="E14323"/>
      <w:spacing w:val="60"/>
      <w:lang w:val="fr-CH"/>
    </w:rPr>
  </w:style>
  <w:style w:type="character" w:customStyle="1" w:styleId="NoSpacingChar">
    <w:name w:val="No Spacing Char"/>
    <w:basedOn w:val="DefaultParagraphFont"/>
    <w:link w:val="NoSpacing"/>
    <w:uiPriority w:val="1"/>
    <w:rsid w:val="00E03DE0"/>
    <w:rPr>
      <w:rFonts w:ascii="Arial" w:hAnsi="Arial" w:cs="Arial"/>
      <w:kern w:val="0"/>
      <w:sz w:val="20"/>
      <w14:ligatures w14:val="none"/>
    </w:rPr>
  </w:style>
  <w:style w:type="character" w:customStyle="1" w:styleId="DRChar">
    <w:name w:val="DR Char"/>
    <w:basedOn w:val="NoSpacingChar"/>
    <w:link w:val="DR"/>
    <w:rsid w:val="00E03DE0"/>
    <w:rPr>
      <w:rFonts w:ascii="Arial" w:hAnsi="Arial" w:cs="Arial"/>
      <w:b/>
      <w:color w:val="E14323"/>
      <w:spacing w:val="60"/>
      <w:kern w:val="0"/>
      <w:sz w:val="20"/>
      <w:lang w:val="fr-CH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C18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8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openplc.discussion.community/post/question-about-user-defined-types-in-custom-function-blocks-13521448?trail=1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openplc.discussion.community/post/set-a-variable-or-coil-on-startup-13378676?trail=15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i\Drive\Mon%20Drive\Documents\Cours\INSA\Projet\OpenPLC\1_Reunion\0_FIPMIK5%20OpenPLC%20I2C%20-%20Rapport%20de%20reunion%20KWxx%20-%20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0_FIPMIK5 OpenPLC I2C - Rapport de reunion KWxx - Titre.dotx</Template>
  <TotalTime>0</TotalTime>
  <Pages>3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1371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Véka</dc:creator>
  <cp:keywords/>
  <dc:description/>
  <cp:lastModifiedBy>GIAMBERINI Mathieu</cp:lastModifiedBy>
  <cp:revision>19</cp:revision>
  <cp:lastPrinted>2024-10-01T15:01:00Z</cp:lastPrinted>
  <dcterms:created xsi:type="dcterms:W3CDTF">2024-11-05T12:56:00Z</dcterms:created>
  <dcterms:modified xsi:type="dcterms:W3CDTF">2025-01-13T08:51:00Z</dcterms:modified>
</cp:coreProperties>
</file>