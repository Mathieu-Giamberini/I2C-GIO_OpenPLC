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363DB" w14:textId="77777777" w:rsidR="008E6512" w:rsidRPr="00E03DE0" w:rsidRDefault="008E6512" w:rsidP="008E6512">
      <w:pPr>
        <w:pStyle w:val="Subtitle"/>
        <w:rPr>
          <w:noProof w:val="0"/>
        </w:rPr>
      </w:pPr>
      <w:bookmarkStart w:id="0" w:name="_Toc145406762"/>
      <w:r w:rsidRPr="00E03DE0">
        <w:rPr>
          <w:noProof w:val="0"/>
        </w:rPr>
        <w:t>Rapport de réunion </w:t>
      </w:r>
    </w:p>
    <w:p w14:paraId="279A8B06" w14:textId="3BA20656" w:rsidR="00C568D7" w:rsidRPr="00E03DE0" w:rsidRDefault="008E6512" w:rsidP="00974967">
      <w:pPr>
        <w:pStyle w:val="Title"/>
        <w:rPr>
          <w:color w:val="E03326"/>
        </w:rPr>
      </w:pPr>
      <w:r w:rsidRPr="00E03DE0">
        <w:t>Semaine</w:t>
      </w:r>
      <w:r w:rsidR="003938F1" w:rsidRPr="00E03DE0">
        <w:t> </w:t>
      </w:r>
      <w:bookmarkEnd w:id="0"/>
      <w:r w:rsidR="00181AFE">
        <w:t>2</w:t>
      </w:r>
      <w:r w:rsidR="006D6804">
        <w:rPr>
          <w:color w:val="E03326"/>
        </w:rPr>
        <w:t xml:space="preserve"> -</w:t>
      </w:r>
      <w:r w:rsidR="00181AFE">
        <w:rPr>
          <w:color w:val="E03326"/>
        </w:rPr>
        <w:t xml:space="preserve"> Derni</w:t>
      </w:r>
      <w:r w:rsidR="00EC337E">
        <w:rPr>
          <w:color w:val="E03326"/>
        </w:rPr>
        <w:t>è</w:t>
      </w:r>
      <w:r w:rsidR="00181AFE">
        <w:rPr>
          <w:color w:val="E03326"/>
        </w:rPr>
        <w:t>r</w:t>
      </w:r>
      <w:r w:rsidR="00EC337E">
        <w:rPr>
          <w:color w:val="E03326"/>
        </w:rPr>
        <w:t>es</w:t>
      </w:r>
      <w:r w:rsidR="00181AFE">
        <w:rPr>
          <w:color w:val="E03326"/>
        </w:rPr>
        <w:t xml:space="preserve"> étapes</w:t>
      </w:r>
    </w:p>
    <w:p w14:paraId="6ED41D13" w14:textId="77777777" w:rsidR="00974967" w:rsidRDefault="00974967" w:rsidP="00C77E95">
      <w:pPr>
        <w:pStyle w:val="Heading1"/>
      </w:pPr>
      <w:r w:rsidRPr="00E03DE0">
        <w:t>Ordre du jour</w:t>
      </w:r>
    </w:p>
    <w:p w14:paraId="2BBF5DE6" w14:textId="0E221B07" w:rsidR="00B30966" w:rsidRPr="00B30966" w:rsidRDefault="00B30966" w:rsidP="00B30966">
      <w:pPr>
        <w:rPr>
          <w:color w:val="767171" w:themeColor="background2" w:themeShade="80"/>
          <w:sz w:val="22"/>
          <w:szCs w:val="18"/>
        </w:rPr>
      </w:pPr>
      <w:r w:rsidRPr="00B71E64">
        <w:rPr>
          <w:color w:val="767171" w:themeColor="background2" w:themeShade="80"/>
          <w:sz w:val="22"/>
          <w:szCs w:val="18"/>
        </w:rPr>
        <w:t>(les réponses sont en gras)</w:t>
      </w:r>
    </w:p>
    <w:p w14:paraId="3418A76F" w14:textId="77777777" w:rsidR="00181AFE" w:rsidRDefault="00181AFE" w:rsidP="00181AFE">
      <w:pPr>
        <w:pStyle w:val="ListParagraph"/>
        <w:numPr>
          <w:ilvl w:val="0"/>
          <w:numId w:val="25"/>
        </w:numPr>
        <w:spacing w:line="256" w:lineRule="auto"/>
      </w:pPr>
      <w:r>
        <w:t>Rapport écrit</w:t>
      </w:r>
    </w:p>
    <w:p w14:paraId="30DC1BB3" w14:textId="77777777" w:rsidR="00181AFE" w:rsidRDefault="00181AFE" w:rsidP="00181AFE">
      <w:pPr>
        <w:pStyle w:val="ListParagraph"/>
        <w:numPr>
          <w:ilvl w:val="1"/>
          <w:numId w:val="25"/>
        </w:numPr>
        <w:spacing w:line="256" w:lineRule="auto"/>
      </w:pPr>
      <w:r>
        <w:t xml:space="preserve">La documentation et le </w:t>
      </w:r>
      <w:proofErr w:type="spellStart"/>
      <w:r>
        <w:t>ppt</w:t>
      </w:r>
      <w:proofErr w:type="spellEnd"/>
      <w:r>
        <w:t xml:space="preserve"> suffisent.</w:t>
      </w:r>
    </w:p>
    <w:p w14:paraId="071F7BB8" w14:textId="77777777" w:rsidR="00181AFE" w:rsidRDefault="00181AFE" w:rsidP="00181AFE">
      <w:pPr>
        <w:pStyle w:val="ListParagraph"/>
        <w:numPr>
          <w:ilvl w:val="0"/>
          <w:numId w:val="25"/>
        </w:numPr>
        <w:spacing w:line="256" w:lineRule="auto"/>
      </w:pPr>
      <w:r>
        <w:t xml:space="preserve">Structure AW9523B, </w:t>
      </w:r>
    </w:p>
    <w:p w14:paraId="5DDA0594" w14:textId="77777777" w:rsidR="00181AFE" w:rsidRDefault="00181AFE" w:rsidP="00181AFE">
      <w:pPr>
        <w:pStyle w:val="ListParagraph"/>
        <w:numPr>
          <w:ilvl w:val="1"/>
          <w:numId w:val="25"/>
        </w:numPr>
        <w:spacing w:line="256" w:lineRule="auto"/>
      </w:pPr>
      <w:r>
        <w:t>une variable par pin ou part octet de pin ?</w:t>
      </w:r>
    </w:p>
    <w:p w14:paraId="1014E067" w14:textId="77777777" w:rsidR="00181AFE" w:rsidRDefault="00181AFE" w:rsidP="00181AFE">
      <w:pPr>
        <w:pStyle w:val="ListParagraph"/>
        <w:numPr>
          <w:ilvl w:val="2"/>
          <w:numId w:val="25"/>
        </w:numPr>
        <w:spacing w:line="256" w:lineRule="auto"/>
      </w:pPr>
      <w:r>
        <w:t>La structure est mise de côté pour une question de temps</w:t>
      </w:r>
    </w:p>
    <w:p w14:paraId="08225868" w14:textId="6BDC7262" w:rsidR="00974967" w:rsidRPr="00E03DE0" w:rsidRDefault="008307B5" w:rsidP="00974967">
      <w:pPr>
        <w:pStyle w:val="Heading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31D1C0E" wp14:editId="6CD7E664">
                <wp:simplePos x="0" y="0"/>
                <wp:positionH relativeFrom="column">
                  <wp:posOffset>4073756</wp:posOffset>
                </wp:positionH>
                <wp:positionV relativeFrom="paragraph">
                  <wp:posOffset>5715</wp:posOffset>
                </wp:positionV>
                <wp:extent cx="2687320" cy="2211705"/>
                <wp:effectExtent l="0" t="0" r="0" b="0"/>
                <wp:wrapSquare wrapText="bothSides"/>
                <wp:docPr id="171323388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7320" cy="2211705"/>
                          <a:chOff x="0" y="0"/>
                          <a:chExt cx="2687320" cy="2211705"/>
                        </a:xfrm>
                      </wpg:grpSpPr>
                      <pic:pic xmlns:pic="http://schemas.openxmlformats.org/drawingml/2006/picture">
                        <pic:nvPicPr>
                          <pic:cNvPr id="1623659541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687320" cy="1893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39629632" name="Text Box 1"/>
                        <wps:cNvSpPr txBox="1"/>
                        <wps:spPr>
                          <a:xfrm>
                            <a:off x="0" y="1953260"/>
                            <a:ext cx="26873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18C33" w14:textId="53B76D23" w:rsidR="008307B5" w:rsidRPr="00640F0D" w:rsidRDefault="008307B5" w:rsidP="008307B5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6"/>
                                  <w:szCs w:val="22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CA1B37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 xml:space="preserve"> : Montage de test cartes I2C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D1C0E" id="Group 3" o:spid="_x0000_s1026" style="position:absolute;left:0;text-align:left;margin-left:320.75pt;margin-top:.45pt;width:211.6pt;height:174.15pt;z-index:251658240" coordsize="26873,221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26873;height:18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top:19532;width:26873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" stroked="f">
                  <v:textbox style="mso-fit-shape-to-text:t" inset="0,0,0,0">
                    <w:txbxContent>
                      <w:p w14:paraId="3A918C33" w14:textId="53B76D23" w:rsidR="008307B5" w:rsidRPr="00640F0D" w:rsidRDefault="008307B5" w:rsidP="008307B5">
                        <w:pPr>
                          <w:pStyle w:val="Caption"/>
                          <w:jc w:val="center"/>
                          <w:rPr>
                            <w:noProof/>
                            <w:sz w:val="26"/>
                            <w:szCs w:val="22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CA1B37"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 xml:space="preserve"> : Montage de test cartes I2C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974967" w:rsidRPr="00E03DE0">
        <w:t>Description</w:t>
      </w:r>
    </w:p>
    <w:p w14:paraId="28A652B8" w14:textId="2E475332" w:rsidR="00974967" w:rsidRDefault="008307B5" w:rsidP="00C77E95">
      <w:pPr>
        <w:pStyle w:val="Heading2"/>
      </w:pPr>
      <w:r>
        <w:t>Carte E/S</w:t>
      </w:r>
    </w:p>
    <w:p w14:paraId="6318AA55" w14:textId="793BED1B" w:rsidR="008307B5" w:rsidRDefault="008307B5" w:rsidP="008307B5">
      <w:pPr>
        <w:pStyle w:val="Heading3"/>
      </w:pPr>
      <w:r>
        <w:t>Premier test</w:t>
      </w:r>
    </w:p>
    <w:p w14:paraId="4A31806A" w14:textId="7B85B550" w:rsidR="008307B5" w:rsidRPr="00837932" w:rsidRDefault="00E332F8" w:rsidP="008307B5">
      <w:pPr>
        <w:ind w:left="0"/>
      </w:pPr>
      <w:r>
        <w:t>L’</w:t>
      </w:r>
      <w:r w:rsidR="00837932">
        <w:t>adresse</w:t>
      </w:r>
      <w:r>
        <w:t xml:space="preserve"> de RL</w:t>
      </w:r>
      <w:r w:rsidR="00837932">
        <w:t>Y80-B est exprime en mode ‘</w:t>
      </w:r>
      <w:proofErr w:type="spellStart"/>
      <w:r w:rsidR="00837932">
        <w:t>read</w:t>
      </w:r>
      <w:proofErr w:type="spellEnd"/>
      <w:r w:rsidR="00837932">
        <w:t xml:space="preserve">’ dans la documentation. La Library ‘Wire’ utilise celle indépendant du mode. Par exemple pour l’adresse par </w:t>
      </w:r>
      <w:r w:rsidR="0012742D">
        <w:t>défaut</w:t>
      </w:r>
      <w:r w:rsidR="00837932">
        <w:t xml:space="preserve"> </w:t>
      </w:r>
      <w:r w:rsidR="0012742D">
        <w:t xml:space="preserve">de </w:t>
      </w:r>
      <w:r w:rsidR="00837932">
        <w:t xml:space="preserve">la doc dit ‘0x70’ et a ‘Wire’ </w:t>
      </w:r>
      <w:r w:rsidR="0012742D">
        <w:t>besoin</w:t>
      </w:r>
      <w:r w:rsidR="00837932">
        <w:t xml:space="preserve"> de ‘0x38’. Voila le tableau de conversion :</w:t>
      </w:r>
    </w:p>
    <w:tbl>
      <w:tblPr>
        <w:tblStyle w:val="TableGrid"/>
        <w:tblpPr w:leftFromText="141" w:rightFromText="141" w:vertAnchor="page" w:horzAnchor="page" w:tblpX="2231" w:tblpY="9151"/>
        <w:tblW w:w="0" w:type="auto"/>
        <w:tblLook w:val="04A0" w:firstRow="1" w:lastRow="0" w:firstColumn="1" w:lastColumn="0" w:noHBand="0" w:noVBand="1"/>
      </w:tblPr>
      <w:tblGrid>
        <w:gridCol w:w="1416"/>
        <w:gridCol w:w="1416"/>
      </w:tblGrid>
      <w:tr w:rsidR="00181AFE" w:rsidRPr="005E4C03" w14:paraId="218B3C02" w14:textId="77777777" w:rsidTr="00181AFE">
        <w:tc>
          <w:tcPr>
            <w:tcW w:w="1416" w:type="dxa"/>
            <w:shd w:val="clear" w:color="auto" w:fill="F5C3B9"/>
          </w:tcPr>
          <w:p w14:paraId="4ACEB4B9" w14:textId="77777777" w:rsidR="00181AFE" w:rsidRPr="005E4C03" w:rsidRDefault="00181AFE" w:rsidP="00181AFE">
            <w:pPr>
              <w:ind w:left="0"/>
              <w:jc w:val="center"/>
            </w:pPr>
            <w:r>
              <w:t>RLY80-B</w:t>
            </w:r>
          </w:p>
        </w:tc>
        <w:tc>
          <w:tcPr>
            <w:tcW w:w="1416" w:type="dxa"/>
            <w:shd w:val="clear" w:color="auto" w:fill="F5C3B9"/>
          </w:tcPr>
          <w:p w14:paraId="76F7F552" w14:textId="77777777" w:rsidR="00181AFE" w:rsidRPr="005E4C03" w:rsidRDefault="00181AFE" w:rsidP="00181AFE">
            <w:pPr>
              <w:ind w:left="0"/>
              <w:jc w:val="center"/>
              <w:rPr>
                <w:rFonts w:cstheme="minorBidi"/>
                <w:kern w:val="2"/>
                <w14:ligatures w14:val="standardContextual"/>
              </w:rPr>
            </w:pPr>
            <w:r>
              <w:rPr>
                <w:rFonts w:cstheme="minorBidi"/>
                <w:kern w:val="2"/>
                <w14:ligatures w14:val="standardContextual"/>
              </w:rPr>
              <w:t>Wire</w:t>
            </w:r>
          </w:p>
        </w:tc>
      </w:tr>
      <w:tr w:rsidR="00181AFE" w:rsidRPr="005E4C03" w14:paraId="627DE40C" w14:textId="77777777" w:rsidTr="00181AFE">
        <w:tc>
          <w:tcPr>
            <w:tcW w:w="1416" w:type="dxa"/>
          </w:tcPr>
          <w:p w14:paraId="7589DDE2" w14:textId="77777777" w:rsidR="00181AFE" w:rsidRPr="005E4C03" w:rsidRDefault="00181AFE" w:rsidP="00181AFE">
            <w:pPr>
              <w:ind w:left="0"/>
              <w:jc w:val="center"/>
            </w:pPr>
            <w:r w:rsidRPr="005E4C03">
              <w:t xml:space="preserve">0x70 </w:t>
            </w:r>
          </w:p>
        </w:tc>
        <w:tc>
          <w:tcPr>
            <w:tcW w:w="1416" w:type="dxa"/>
          </w:tcPr>
          <w:p w14:paraId="45121A0B" w14:textId="77777777" w:rsidR="00181AFE" w:rsidRPr="005E4C03" w:rsidRDefault="00181AFE" w:rsidP="00181AFE">
            <w:pPr>
              <w:ind w:left="0"/>
              <w:jc w:val="center"/>
              <w:rPr>
                <w:rFonts w:cstheme="minorBidi"/>
                <w:kern w:val="2"/>
                <w14:ligatures w14:val="standardContextual"/>
              </w:rPr>
            </w:pPr>
            <w:r>
              <w:t>0x38</w:t>
            </w:r>
          </w:p>
        </w:tc>
      </w:tr>
      <w:tr w:rsidR="00181AFE" w:rsidRPr="005E4C03" w14:paraId="241A7F79" w14:textId="77777777" w:rsidTr="00181AFE">
        <w:tc>
          <w:tcPr>
            <w:tcW w:w="1416" w:type="dxa"/>
          </w:tcPr>
          <w:p w14:paraId="12A28837" w14:textId="77777777" w:rsidR="00181AFE" w:rsidRPr="005E4C03" w:rsidRDefault="00181AFE" w:rsidP="00181AFE">
            <w:pPr>
              <w:ind w:left="0"/>
              <w:jc w:val="center"/>
            </w:pPr>
            <w:r w:rsidRPr="005E4C03">
              <w:t>0x72</w:t>
            </w:r>
          </w:p>
        </w:tc>
        <w:tc>
          <w:tcPr>
            <w:tcW w:w="1416" w:type="dxa"/>
          </w:tcPr>
          <w:p w14:paraId="00505005" w14:textId="77777777" w:rsidR="00181AFE" w:rsidRPr="005E4C03" w:rsidRDefault="00181AFE" w:rsidP="00181AFE">
            <w:pPr>
              <w:ind w:left="0"/>
              <w:jc w:val="center"/>
              <w:rPr>
                <w:rFonts w:cstheme="minorBidi"/>
                <w:kern w:val="2"/>
                <w14:ligatures w14:val="standardContextual"/>
              </w:rPr>
            </w:pPr>
            <w:r w:rsidRPr="004116D2">
              <w:t>0x3</w:t>
            </w:r>
            <w:r>
              <w:t>9</w:t>
            </w:r>
          </w:p>
        </w:tc>
      </w:tr>
      <w:tr w:rsidR="00181AFE" w:rsidRPr="005E4C03" w14:paraId="560950E4" w14:textId="77777777" w:rsidTr="00181AFE">
        <w:tc>
          <w:tcPr>
            <w:tcW w:w="1416" w:type="dxa"/>
          </w:tcPr>
          <w:p w14:paraId="27990C84" w14:textId="77777777" w:rsidR="00181AFE" w:rsidRPr="005E4C03" w:rsidRDefault="00181AFE" w:rsidP="00181AFE">
            <w:pPr>
              <w:ind w:left="0"/>
              <w:jc w:val="center"/>
            </w:pPr>
            <w:r w:rsidRPr="005E4C03">
              <w:t xml:space="preserve">0x74 </w:t>
            </w:r>
          </w:p>
        </w:tc>
        <w:tc>
          <w:tcPr>
            <w:tcW w:w="1416" w:type="dxa"/>
          </w:tcPr>
          <w:p w14:paraId="3581F7B9" w14:textId="77777777" w:rsidR="00181AFE" w:rsidRPr="005E4C03" w:rsidRDefault="00181AFE" w:rsidP="00181AFE">
            <w:pPr>
              <w:ind w:left="0"/>
              <w:jc w:val="center"/>
              <w:rPr>
                <w:rFonts w:cstheme="minorBidi"/>
                <w:kern w:val="2"/>
                <w14:ligatures w14:val="standardContextual"/>
              </w:rPr>
            </w:pPr>
            <w:r w:rsidRPr="004116D2">
              <w:t>0x</w:t>
            </w:r>
            <w:r>
              <w:t>3A</w:t>
            </w:r>
          </w:p>
        </w:tc>
      </w:tr>
      <w:tr w:rsidR="00181AFE" w:rsidRPr="005E4C03" w14:paraId="2A8D098B" w14:textId="77777777" w:rsidTr="00181AFE">
        <w:tc>
          <w:tcPr>
            <w:tcW w:w="1416" w:type="dxa"/>
          </w:tcPr>
          <w:p w14:paraId="3E712F1E" w14:textId="77777777" w:rsidR="00181AFE" w:rsidRPr="005E4C03" w:rsidRDefault="00181AFE" w:rsidP="00181AFE">
            <w:pPr>
              <w:ind w:left="0"/>
              <w:jc w:val="center"/>
            </w:pPr>
            <w:r w:rsidRPr="005E4C03">
              <w:t xml:space="preserve">0x76 </w:t>
            </w:r>
          </w:p>
        </w:tc>
        <w:tc>
          <w:tcPr>
            <w:tcW w:w="1416" w:type="dxa"/>
          </w:tcPr>
          <w:p w14:paraId="17296825" w14:textId="77777777" w:rsidR="00181AFE" w:rsidRPr="005E4C03" w:rsidRDefault="00181AFE" w:rsidP="00181AFE">
            <w:pPr>
              <w:ind w:left="0"/>
              <w:jc w:val="center"/>
              <w:rPr>
                <w:rFonts w:cstheme="minorBidi"/>
                <w:kern w:val="2"/>
                <w14:ligatures w14:val="standardContextual"/>
              </w:rPr>
            </w:pPr>
            <w:r w:rsidRPr="004116D2">
              <w:t>0x3</w:t>
            </w:r>
            <w:r>
              <w:t>B</w:t>
            </w:r>
          </w:p>
        </w:tc>
      </w:tr>
      <w:tr w:rsidR="00181AFE" w:rsidRPr="005E4C03" w14:paraId="0375ED4A" w14:textId="77777777" w:rsidTr="00181AFE">
        <w:tc>
          <w:tcPr>
            <w:tcW w:w="1416" w:type="dxa"/>
          </w:tcPr>
          <w:p w14:paraId="7FB3D283" w14:textId="77777777" w:rsidR="00181AFE" w:rsidRPr="005E4C03" w:rsidRDefault="00181AFE" w:rsidP="00181AFE">
            <w:pPr>
              <w:ind w:left="0"/>
              <w:jc w:val="center"/>
            </w:pPr>
            <w:r w:rsidRPr="005E4C03">
              <w:t xml:space="preserve">0x78 </w:t>
            </w:r>
          </w:p>
        </w:tc>
        <w:tc>
          <w:tcPr>
            <w:tcW w:w="1416" w:type="dxa"/>
          </w:tcPr>
          <w:p w14:paraId="309FF48F" w14:textId="77777777" w:rsidR="00181AFE" w:rsidRPr="005E4C03" w:rsidRDefault="00181AFE" w:rsidP="00181AFE">
            <w:pPr>
              <w:ind w:left="0"/>
              <w:jc w:val="center"/>
            </w:pPr>
            <w:r w:rsidRPr="004116D2">
              <w:t>0x3</w:t>
            </w:r>
            <w:r>
              <w:t>C</w:t>
            </w:r>
          </w:p>
        </w:tc>
      </w:tr>
      <w:tr w:rsidR="00181AFE" w:rsidRPr="005E4C03" w14:paraId="1924EA9A" w14:textId="77777777" w:rsidTr="00181AFE">
        <w:tc>
          <w:tcPr>
            <w:tcW w:w="1416" w:type="dxa"/>
          </w:tcPr>
          <w:p w14:paraId="5E1CF377" w14:textId="77777777" w:rsidR="00181AFE" w:rsidRPr="005E4C03" w:rsidRDefault="00181AFE" w:rsidP="00181AFE">
            <w:pPr>
              <w:ind w:left="0"/>
              <w:jc w:val="center"/>
            </w:pPr>
            <w:r w:rsidRPr="005E4C03">
              <w:t xml:space="preserve">0x7A </w:t>
            </w:r>
          </w:p>
        </w:tc>
        <w:tc>
          <w:tcPr>
            <w:tcW w:w="1416" w:type="dxa"/>
          </w:tcPr>
          <w:p w14:paraId="17B5164B" w14:textId="77777777" w:rsidR="00181AFE" w:rsidRPr="005E4C03" w:rsidRDefault="00181AFE" w:rsidP="00181AFE">
            <w:pPr>
              <w:ind w:left="0"/>
              <w:jc w:val="center"/>
            </w:pPr>
            <w:r w:rsidRPr="004116D2">
              <w:t>0x3</w:t>
            </w:r>
            <w:r>
              <w:t>D</w:t>
            </w:r>
          </w:p>
        </w:tc>
      </w:tr>
      <w:tr w:rsidR="00181AFE" w:rsidRPr="005E4C03" w14:paraId="677C320F" w14:textId="77777777" w:rsidTr="00181AFE">
        <w:tc>
          <w:tcPr>
            <w:tcW w:w="1416" w:type="dxa"/>
          </w:tcPr>
          <w:p w14:paraId="3848E7FE" w14:textId="77777777" w:rsidR="00181AFE" w:rsidRPr="005E4C03" w:rsidRDefault="00181AFE" w:rsidP="00181AFE">
            <w:pPr>
              <w:ind w:left="0"/>
              <w:jc w:val="center"/>
            </w:pPr>
            <w:r w:rsidRPr="005E4C03">
              <w:t>0x7C</w:t>
            </w:r>
          </w:p>
        </w:tc>
        <w:tc>
          <w:tcPr>
            <w:tcW w:w="1416" w:type="dxa"/>
          </w:tcPr>
          <w:p w14:paraId="5FF8D124" w14:textId="77777777" w:rsidR="00181AFE" w:rsidRPr="005E4C03" w:rsidRDefault="00181AFE" w:rsidP="00181AFE">
            <w:pPr>
              <w:ind w:left="0"/>
              <w:jc w:val="center"/>
            </w:pPr>
            <w:r w:rsidRPr="004116D2">
              <w:t>0x3</w:t>
            </w:r>
            <w:r>
              <w:t>E</w:t>
            </w:r>
          </w:p>
        </w:tc>
      </w:tr>
      <w:tr w:rsidR="00181AFE" w:rsidRPr="005E4C03" w14:paraId="230C5FD2" w14:textId="77777777" w:rsidTr="00181AFE">
        <w:tc>
          <w:tcPr>
            <w:tcW w:w="1416" w:type="dxa"/>
          </w:tcPr>
          <w:p w14:paraId="22995D71" w14:textId="77777777" w:rsidR="00181AFE" w:rsidRPr="005E4C03" w:rsidRDefault="00181AFE" w:rsidP="00181AFE">
            <w:pPr>
              <w:ind w:left="0"/>
              <w:jc w:val="center"/>
            </w:pPr>
            <w:r w:rsidRPr="005E4C03">
              <w:t xml:space="preserve">0x7E </w:t>
            </w:r>
          </w:p>
        </w:tc>
        <w:tc>
          <w:tcPr>
            <w:tcW w:w="1416" w:type="dxa"/>
          </w:tcPr>
          <w:p w14:paraId="70A2726B" w14:textId="77777777" w:rsidR="00181AFE" w:rsidRPr="005E4C03" w:rsidRDefault="00181AFE" w:rsidP="00181AFE">
            <w:pPr>
              <w:ind w:left="0"/>
              <w:jc w:val="center"/>
            </w:pPr>
            <w:r w:rsidRPr="004116D2">
              <w:t>0x3</w:t>
            </w:r>
            <w:r>
              <w:t>F</w:t>
            </w:r>
          </w:p>
        </w:tc>
      </w:tr>
    </w:tbl>
    <w:p w14:paraId="664D4444" w14:textId="3BF2FA8D" w:rsidR="00EB3455" w:rsidRPr="005E4C03" w:rsidRDefault="00EB3455" w:rsidP="00EB3455">
      <w:pPr>
        <w:ind w:lef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8D87187" wp14:editId="31AE6DE9">
                <wp:simplePos x="0" y="0"/>
                <wp:positionH relativeFrom="column">
                  <wp:posOffset>3838806</wp:posOffset>
                </wp:positionH>
                <wp:positionV relativeFrom="paragraph">
                  <wp:posOffset>254000</wp:posOffset>
                </wp:positionV>
                <wp:extent cx="3150870" cy="1280795"/>
                <wp:effectExtent l="0" t="0" r="0" b="0"/>
                <wp:wrapTopAndBottom/>
                <wp:docPr id="192415920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0870" cy="1280795"/>
                          <a:chOff x="0" y="0"/>
                          <a:chExt cx="3150870" cy="1280795"/>
                        </a:xfrm>
                      </wpg:grpSpPr>
                      <pic:pic xmlns:pic="http://schemas.openxmlformats.org/drawingml/2006/picture">
                        <pic:nvPicPr>
                          <pic:cNvPr id="1033766914" name="Picture 1" descr="A black background with white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21673" y="0"/>
                            <a:ext cx="2714625" cy="962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2230784" name="Text Box 1"/>
                        <wps:cNvSpPr txBox="1"/>
                        <wps:spPr>
                          <a:xfrm>
                            <a:off x="0" y="1017905"/>
                            <a:ext cx="315087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C67C7C" w14:textId="6BE63EF3" w:rsidR="00837932" w:rsidRDefault="00837932" w:rsidP="00837932">
                              <w:pPr>
                                <w:pStyle w:val="Caption"/>
                                <w:spacing w:after="0"/>
                                <w:jc w:val="center"/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CA1B37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 xml:space="preserve"> : Full scan d'adresse</w:t>
                              </w:r>
                              <w:r w:rsidR="00192B99">
                                <w:t xml:space="preserve"> avec</w:t>
                              </w:r>
                              <w:r w:rsidR="00342D18">
                                <w:t xml:space="preserve"> reg</w:t>
                              </w:r>
                              <w:r w:rsidR="00192B99">
                                <w:t xml:space="preserve"> 0x00 non nulle</w:t>
                              </w:r>
                            </w:p>
                            <w:p w14:paraId="5716A115" w14:textId="20288DB2" w:rsidR="00837932" w:rsidRPr="00837932" w:rsidRDefault="00837932" w:rsidP="00837932">
                              <w:pPr>
                                <w:pStyle w:val="Caption"/>
                                <w:spacing w:after="0"/>
                                <w:jc w:val="center"/>
                              </w:pPr>
                              <w:r>
                                <w:t>[reg 0x00], [</w:t>
                              </w:r>
                              <w:r w:rsidRPr="00586450">
                                <w:t>reg 0x0</w:t>
                              </w:r>
                              <w:r>
                                <w:t>1] - [</w:t>
                              </w:r>
                              <w:proofErr w:type="spellStart"/>
                              <w:r>
                                <w:t>adr</w:t>
                              </w:r>
                              <w:proofErr w:type="spellEnd"/>
                              <w:r>
                                <w:t xml:space="preserve">] </w:t>
                              </w:r>
                              <w:r w:rsidRPr="00586450">
                                <w:t xml:space="preserve">- </w:t>
                              </w:r>
                              <w:r>
                                <w:t>[</w:t>
                              </w:r>
                              <w:proofErr w:type="spellStart"/>
                              <w:r w:rsidRPr="00586450">
                                <w:t>adr</w:t>
                              </w:r>
                              <w:proofErr w:type="spellEnd"/>
                              <w:r>
                                <w:t xml:space="preserve">&lt;&lt;1] </w:t>
                              </w:r>
                              <w:r w:rsidRPr="00586450">
                                <w:t xml:space="preserve">- </w:t>
                              </w:r>
                              <w:r>
                                <w:t>[</w:t>
                              </w:r>
                              <w:proofErr w:type="spellStart"/>
                              <w:r w:rsidRPr="00586450">
                                <w:t>adr</w:t>
                              </w:r>
                              <w:proofErr w:type="spellEnd"/>
                              <w:r>
                                <w:t>&gt;&gt;</w:t>
                              </w:r>
                              <w:r w:rsidRPr="00586450">
                                <w:t>1</w:t>
                              </w:r>
                              <w: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D87187" id="_x0000_s1029" style="position:absolute;margin-left:302.25pt;margin-top:20pt;width:248.1pt;height:100.85pt;z-index:251663360" coordsize="31508,12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">
                <v:shape id="Picture 1" o:spid="_x0000_s1030" type="#_x0000_t75" alt="A black background with white text&#10;&#10;Description automatically generated" style="position:absolute;left:2216;width:27146;height:9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">
                  <v:imagedata r:id="rId11" o:title="A black background with white text&#10;&#10;Description automatically generated"/>
                </v:shape>
                <v:shape id="Text Box 1" o:spid="_x0000_s1031" type="#_x0000_t202" style="position:absolute;top:10179;width:31508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" stroked="f">
                  <v:textbox style="mso-fit-shape-to-text:t" inset="0,0,0,0">
                    <w:txbxContent>
                      <w:p w14:paraId="5CC67C7C" w14:textId="6BE63EF3" w:rsidR="00837932" w:rsidRDefault="00837932" w:rsidP="00837932">
                        <w:pPr>
                          <w:pStyle w:val="Caption"/>
                          <w:spacing w:after="0"/>
                          <w:jc w:val="center"/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CA1B37"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 xml:space="preserve"> : Full scan d'adresse</w:t>
                        </w:r>
                        <w:r w:rsidR="00192B99">
                          <w:t xml:space="preserve"> avec</w:t>
                        </w:r>
                        <w:r w:rsidR="00342D18">
                          <w:t xml:space="preserve"> reg</w:t>
                        </w:r>
                        <w:r w:rsidR="00192B99">
                          <w:t xml:space="preserve"> 0x00 non nulle</w:t>
                        </w:r>
                      </w:p>
                      <w:p w14:paraId="5716A115" w14:textId="20288DB2" w:rsidR="00837932" w:rsidRPr="00837932" w:rsidRDefault="00837932" w:rsidP="00837932">
                        <w:pPr>
                          <w:pStyle w:val="Caption"/>
                          <w:spacing w:after="0"/>
                          <w:jc w:val="center"/>
                        </w:pPr>
                        <w:r>
                          <w:t>[reg 0x00], [</w:t>
                        </w:r>
                        <w:r w:rsidRPr="00586450">
                          <w:t>reg 0x0</w:t>
                        </w:r>
                        <w:r>
                          <w:t xml:space="preserve">1] - [adr] </w:t>
                        </w:r>
                        <w:r w:rsidRPr="00586450">
                          <w:t xml:space="preserve">- </w:t>
                        </w:r>
                        <w:r>
                          <w:t>[</w:t>
                        </w:r>
                        <w:r w:rsidRPr="00586450">
                          <w:t>adr</w:t>
                        </w:r>
                        <w:r>
                          <w:t xml:space="preserve">&lt;&lt;1] </w:t>
                        </w:r>
                        <w:r w:rsidRPr="00586450">
                          <w:t xml:space="preserve">- </w:t>
                        </w:r>
                        <w:r>
                          <w:t>[</w:t>
                        </w:r>
                        <w:r w:rsidRPr="00586450">
                          <w:t>adr</w:t>
                        </w:r>
                        <w:r>
                          <w:t>&gt;&gt;</w:t>
                        </w:r>
                        <w:r w:rsidRPr="00586450">
                          <w:t>1</w:t>
                        </w:r>
                        <w:r>
                          <w:t>]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969352C" w14:textId="65BA6CF6" w:rsidR="008307B5" w:rsidRPr="008307B5" w:rsidRDefault="008307B5" w:rsidP="008307B5"/>
    <w:p w14:paraId="0FC01485" w14:textId="0BB5D846" w:rsidR="00974967" w:rsidRDefault="00EB3455" w:rsidP="00974967">
      <w:r>
        <w:t xml:space="preserve">La carte </w:t>
      </w:r>
      <w:r w:rsidRPr="005E4C03">
        <w:t>AW9523B</w:t>
      </w:r>
      <w:r>
        <w:t xml:space="preserve"> n’a pas ce </w:t>
      </w:r>
      <w:r w:rsidR="0012742D">
        <w:t>problème</w:t>
      </w:r>
      <w:r>
        <w:t>.</w:t>
      </w:r>
    </w:p>
    <w:p w14:paraId="7B331A20" w14:textId="3BFDE3B0" w:rsidR="00192B99" w:rsidRDefault="00AF72BA" w:rsidP="00974967">
      <w:r>
        <w:t>En écriture, le</w:t>
      </w:r>
      <w:r w:rsidR="00192B99">
        <w:t xml:space="preserve"> 0x00 </w:t>
      </w:r>
      <w:r>
        <w:t xml:space="preserve">registre de RLY08-B modifie seulement l’êtas du relai concerné </w:t>
      </w:r>
      <w:r w:rsidR="00646210">
        <w:t>sachant que</w:t>
      </w:r>
      <w:r>
        <w:t xml:space="preserve"> 0x01 </w:t>
      </w:r>
      <w:r w:rsidR="00F81EA6">
        <w:t>change</w:t>
      </w:r>
      <w:r>
        <w:t xml:space="preserve"> </w:t>
      </w:r>
      <w:r w:rsidR="00F81EA6">
        <w:t>l</w:t>
      </w:r>
      <w:r>
        <w:t xml:space="preserve">a valeur </w:t>
      </w:r>
      <w:r w:rsidR="00F81EA6">
        <w:t xml:space="preserve">de </w:t>
      </w:r>
      <w:r>
        <w:t xml:space="preserve">tous </w:t>
      </w:r>
      <w:r w:rsidR="00646210">
        <w:t>l</w:t>
      </w:r>
      <w:r>
        <w:t>es relais</w:t>
      </w:r>
      <w:r w:rsidR="00646210">
        <w:t>.</w:t>
      </w:r>
    </w:p>
    <w:p w14:paraId="44F3EAD8" w14:textId="2B045765" w:rsidR="00E127E2" w:rsidRDefault="00E127E2" w:rsidP="00E127E2">
      <w:pPr>
        <w:pStyle w:val="Heading2"/>
      </w:pPr>
      <w:r>
        <w:t>OpenPLC</w:t>
      </w:r>
    </w:p>
    <w:p w14:paraId="1AFD5990" w14:textId="2767794A" w:rsidR="00E127E2" w:rsidRDefault="00E127E2" w:rsidP="00E127E2">
      <w:pPr>
        <w:pStyle w:val="Heading3"/>
      </w:pPr>
      <w:proofErr w:type="spellStart"/>
      <w:r>
        <w:t>Datatype</w:t>
      </w:r>
      <w:proofErr w:type="spellEnd"/>
    </w:p>
    <w:p w14:paraId="55A1469D" w14:textId="16B6A303" w:rsidR="00B606C2" w:rsidRDefault="00E127E2" w:rsidP="00B606C2">
      <w:pPr>
        <w:pStyle w:val="ListParagraph"/>
        <w:numPr>
          <w:ilvl w:val="0"/>
          <w:numId w:val="23"/>
        </w:numPr>
      </w:pPr>
      <w:r>
        <w:t>Il impossible de crée un nouveau type de données dans une librairie, elle doit être recrée a chaque projet.</w:t>
      </w:r>
    </w:p>
    <w:p w14:paraId="2B2B18D2" w14:textId="77777777" w:rsidR="00181AFE" w:rsidRPr="00E127E2" w:rsidRDefault="00181AFE" w:rsidP="00181AFE">
      <w:pPr>
        <w:ind w:left="0"/>
      </w:pPr>
    </w:p>
    <w:p w14:paraId="17989B48" w14:textId="2099B650" w:rsidR="0032281C" w:rsidRDefault="0032281C" w:rsidP="00401F8E">
      <w:pPr>
        <w:pStyle w:val="Heading3"/>
      </w:pPr>
      <w:r w:rsidRPr="0032281C">
        <w:lastRenderedPageBreak/>
        <w:t>AW9523B</w:t>
      </w:r>
    </w:p>
    <w:p w14:paraId="77AEA01B" w14:textId="77CCE884" w:rsidR="0032281C" w:rsidRPr="0032281C" w:rsidRDefault="0032281C" w:rsidP="0032281C">
      <w:pPr>
        <w:pStyle w:val="ListParagraph"/>
        <w:numPr>
          <w:ilvl w:val="0"/>
          <w:numId w:val="23"/>
        </w:numPr>
      </w:pPr>
      <w:r>
        <w:t>Bloque fonctionnelle, sans configuration intelligente (configuration réalisé chaque cycle, indépendamment des autres bloque)</w:t>
      </w:r>
    </w:p>
    <w:p w14:paraId="6C9511A4" w14:textId="7B160A5D" w:rsidR="00E127E2" w:rsidRDefault="00401F8E" w:rsidP="00401F8E">
      <w:pPr>
        <w:pStyle w:val="Heading3"/>
      </w:pPr>
      <w:r>
        <w:t>RLY08-B</w:t>
      </w:r>
    </w:p>
    <w:p w14:paraId="5A0D5410" w14:textId="2022AAB6" w:rsidR="00401F8E" w:rsidRDefault="0032281C" w:rsidP="00401F8E">
      <w:pPr>
        <w:pStyle w:val="ListParagraph"/>
        <w:numPr>
          <w:ilvl w:val="0"/>
          <w:numId w:val="2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CFBC3FC" wp14:editId="121C2386">
                <wp:simplePos x="0" y="0"/>
                <wp:positionH relativeFrom="column">
                  <wp:posOffset>62288</wp:posOffset>
                </wp:positionH>
                <wp:positionV relativeFrom="paragraph">
                  <wp:posOffset>489239</wp:posOffset>
                </wp:positionV>
                <wp:extent cx="2943629" cy="1911350"/>
                <wp:effectExtent l="0" t="0" r="9525" b="0"/>
                <wp:wrapTopAndBottom/>
                <wp:docPr id="1502680517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3629" cy="1911350"/>
                          <a:chOff x="0" y="0"/>
                          <a:chExt cx="2943629" cy="1911350"/>
                        </a:xfrm>
                      </wpg:grpSpPr>
                      <pic:pic xmlns:pic="http://schemas.openxmlformats.org/drawingml/2006/picture">
                        <pic:nvPicPr>
                          <pic:cNvPr id="475537485" name="Picture 1" descr="A diagram of a numbe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940" cy="1911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928534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551709" y="76200"/>
                            <a:ext cx="1391920" cy="1793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036DAD" id="Group 4" o:spid="_x0000_s1026" style="position:absolute;margin-left:4.9pt;margin-top:38.5pt;width:231.8pt;height:150.5pt;z-index:251668480" coordsize="29436,191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">
                <v:shape id="Picture 1" o:spid="_x0000_s1027" type="#_x0000_t75" alt="A diagram of a number&#10;&#10;Description automatically generated with medium confidence" style="position:absolute;width:15519;height:19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">
                  <v:imagedata r:id="rId14" o:title="A diagram of a number&#10;&#10;Description automatically generated with medium confidence"/>
                </v:shape>
                <v:shape id="Picture 1" o:spid="_x0000_s1028" type="#_x0000_t75" style="position:absolute;left:15517;top:762;width:13919;height:17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">
                  <v:imagedata r:id="rId15" o:title=""/>
                </v:shape>
                <w10:wrap type="topAndBottom"/>
              </v:group>
            </w:pict>
          </mc:Fallback>
        </mc:AlternateContent>
      </w:r>
      <w:r w:rsidR="00401F8E">
        <w:t>Adresse est de 0..7 pour le bloque RLY_1 (comme DI/Q_1) et est numéroté de 1..8 pour RLY_8</w:t>
      </w:r>
    </w:p>
    <w:p w14:paraId="57F341CB" w14:textId="3E9A7D57" w:rsidR="0032281C" w:rsidRDefault="0032281C" w:rsidP="0032281C">
      <w:pPr>
        <w:pStyle w:val="ListParagraph"/>
        <w:numPr>
          <w:ilvl w:val="0"/>
          <w:numId w:val="23"/>
        </w:numPr>
      </w:pPr>
      <w:r>
        <w:t xml:space="preserve">Bloque fonctionnel </w:t>
      </w:r>
    </w:p>
    <w:p w14:paraId="37885B0E" w14:textId="31FCEC77" w:rsidR="0032281C" w:rsidRDefault="00181AFE" w:rsidP="005A30B0">
      <w:pPr>
        <w:pStyle w:val="ListParagraph"/>
        <w:numPr>
          <w:ilvl w:val="0"/>
          <w:numId w:val="23"/>
        </w:numPr>
      </w:pPr>
      <w:r>
        <w:t>Dans les bloques OpenPLC, les adresses serons décalé pour que la premier soit 0x00</w:t>
      </w:r>
    </w:p>
    <w:p w14:paraId="0F51157C" w14:textId="3F376B86" w:rsidR="005A30B0" w:rsidRDefault="00181AFE" w:rsidP="00181AFE">
      <w:pPr>
        <w:pStyle w:val="Heading2"/>
      </w:pPr>
      <w:r>
        <w:t>Rendu INSA</w:t>
      </w:r>
    </w:p>
    <w:p w14:paraId="79BC1CE0" w14:textId="77777777" w:rsidR="00181AFE" w:rsidRDefault="00181AFE" w:rsidP="00181AFE">
      <w:r>
        <w:t xml:space="preserve">Les rendue pour ce projet serons les suivant : </w:t>
      </w:r>
    </w:p>
    <w:p w14:paraId="05F0A1B4" w14:textId="2FB7A21B" w:rsidR="00181AFE" w:rsidRDefault="00181AFE" w:rsidP="00181AFE">
      <w:pPr>
        <w:pStyle w:val="ListParagraph"/>
        <w:numPr>
          <w:ilvl w:val="0"/>
          <w:numId w:val="23"/>
        </w:numPr>
      </w:pPr>
      <w:r>
        <w:t>les bloques OpenPLC</w:t>
      </w:r>
    </w:p>
    <w:p w14:paraId="12021267" w14:textId="10BEC3EB" w:rsidR="005A2075" w:rsidRDefault="005A2075" w:rsidP="00181AFE">
      <w:pPr>
        <w:pStyle w:val="ListParagraph"/>
        <w:numPr>
          <w:ilvl w:val="0"/>
          <w:numId w:val="23"/>
        </w:numPr>
      </w:pPr>
      <w:r>
        <w:t>un projet de test</w:t>
      </w:r>
    </w:p>
    <w:p w14:paraId="301650CF" w14:textId="729AA5A2" w:rsidR="00181AFE" w:rsidRDefault="00181AFE" w:rsidP="00181AFE">
      <w:pPr>
        <w:pStyle w:val="ListParagraph"/>
        <w:numPr>
          <w:ilvl w:val="0"/>
          <w:numId w:val="23"/>
        </w:numPr>
      </w:pPr>
      <w:r>
        <w:t>un outil d’import des librairie compatible avec le code Arduino</w:t>
      </w:r>
    </w:p>
    <w:p w14:paraId="529B8E71" w14:textId="15CDAE60" w:rsidR="00F6563B" w:rsidRDefault="00F6563B" w:rsidP="00181AFE">
      <w:pPr>
        <w:pStyle w:val="ListParagraph"/>
        <w:numPr>
          <w:ilvl w:val="0"/>
          <w:numId w:val="23"/>
        </w:numPr>
      </w:pPr>
      <w:r>
        <w:t xml:space="preserve">un journal de </w:t>
      </w:r>
      <w:proofErr w:type="spellStart"/>
      <w:r>
        <w:t>progamation</w:t>
      </w:r>
      <w:proofErr w:type="spellEnd"/>
    </w:p>
    <w:p w14:paraId="74945C9C" w14:textId="77777777" w:rsidR="00181AFE" w:rsidRDefault="00181AFE" w:rsidP="00181AFE">
      <w:pPr>
        <w:pStyle w:val="ListParagraph"/>
        <w:numPr>
          <w:ilvl w:val="0"/>
          <w:numId w:val="23"/>
        </w:numPr>
      </w:pPr>
      <w:r>
        <w:t>une documentation pour les bloques + import</w:t>
      </w:r>
    </w:p>
    <w:p w14:paraId="0EE67804" w14:textId="08FD32D9" w:rsidR="00181AFE" w:rsidRDefault="00181AFE" w:rsidP="00181AFE">
      <w:pPr>
        <w:pStyle w:val="ListParagraph"/>
        <w:numPr>
          <w:ilvl w:val="0"/>
          <w:numId w:val="23"/>
        </w:numPr>
      </w:pPr>
      <w:r>
        <w:t xml:space="preserve">une seconde pour la création de librairie </w:t>
      </w:r>
    </w:p>
    <w:p w14:paraId="105B0014" w14:textId="1B97D081" w:rsidR="00181AFE" w:rsidRDefault="00181AFE" w:rsidP="00181AFE">
      <w:pPr>
        <w:pStyle w:val="ListParagraph"/>
        <w:numPr>
          <w:ilvl w:val="0"/>
          <w:numId w:val="23"/>
        </w:numPr>
      </w:pPr>
      <w:r>
        <w:t>un power point utilisé durant la soutenance</w:t>
      </w:r>
    </w:p>
    <w:p w14:paraId="38CEC0DC" w14:textId="1B255E2A" w:rsidR="00181AFE" w:rsidRDefault="00181AFE" w:rsidP="00181AFE">
      <w:pPr>
        <w:pStyle w:val="Heading3"/>
      </w:pPr>
      <w:r>
        <w:t>PPT</w:t>
      </w:r>
    </w:p>
    <w:p w14:paraId="6841905F" w14:textId="286472F3" w:rsidR="00A778DE" w:rsidRDefault="00A778DE" w:rsidP="00A778DE">
      <w:r>
        <w:t>La présentation comportera les points suivant :</w:t>
      </w:r>
    </w:p>
    <w:p w14:paraId="38BD6A6C" w14:textId="02CC54CC" w:rsidR="00A778DE" w:rsidRDefault="00A778DE" w:rsidP="00A778DE">
      <w:pPr>
        <w:pStyle w:val="ListParagraph"/>
        <w:numPr>
          <w:ilvl w:val="0"/>
          <w:numId w:val="23"/>
        </w:numPr>
      </w:pPr>
      <w:r>
        <w:t>Une description bref du sujet</w:t>
      </w:r>
    </w:p>
    <w:p w14:paraId="2CF4DC43" w14:textId="63CF571D" w:rsidR="00A778DE" w:rsidRDefault="00A778DE" w:rsidP="00A778DE">
      <w:pPr>
        <w:pStyle w:val="ListParagraph"/>
        <w:numPr>
          <w:ilvl w:val="0"/>
          <w:numId w:val="23"/>
        </w:numPr>
      </w:pPr>
      <w:r>
        <w:t>Une explication des outils mis en place</w:t>
      </w:r>
    </w:p>
    <w:p w14:paraId="76334A7A" w14:textId="2FA7FF2F" w:rsidR="00A778DE" w:rsidRDefault="00A778DE" w:rsidP="00A778DE">
      <w:pPr>
        <w:pStyle w:val="ListParagraph"/>
        <w:numPr>
          <w:ilvl w:val="1"/>
          <w:numId w:val="23"/>
        </w:numPr>
      </w:pPr>
      <w:proofErr w:type="spellStart"/>
      <w:r>
        <w:t>Worklog</w:t>
      </w:r>
      <w:proofErr w:type="spellEnd"/>
      <w:r>
        <w:t xml:space="preserve"> </w:t>
      </w:r>
    </w:p>
    <w:p w14:paraId="2A300C39" w14:textId="0780DA24" w:rsidR="00A778DE" w:rsidRDefault="00A778DE" w:rsidP="00A778DE">
      <w:pPr>
        <w:pStyle w:val="ListParagraph"/>
        <w:numPr>
          <w:ilvl w:val="1"/>
          <w:numId w:val="23"/>
        </w:numPr>
      </w:pPr>
      <w:r>
        <w:t xml:space="preserve">Rapport de réunion </w:t>
      </w:r>
    </w:p>
    <w:p w14:paraId="4B5BF3B3" w14:textId="79CB996D" w:rsidR="00A778DE" w:rsidRDefault="00A778DE" w:rsidP="00A778DE">
      <w:pPr>
        <w:pStyle w:val="ListParagraph"/>
        <w:numPr>
          <w:ilvl w:val="1"/>
          <w:numId w:val="23"/>
        </w:numPr>
      </w:pPr>
      <w:r>
        <w:t>Roadmap …</w:t>
      </w:r>
    </w:p>
    <w:p w14:paraId="722855F8" w14:textId="753238F8" w:rsidR="00A778DE" w:rsidRDefault="00A778DE" w:rsidP="00A778DE">
      <w:pPr>
        <w:pStyle w:val="ListParagraph"/>
        <w:numPr>
          <w:ilvl w:val="0"/>
          <w:numId w:val="23"/>
        </w:numPr>
      </w:pPr>
      <w:r>
        <w:t>Une description des difficulté rencontre et leur solutions :</w:t>
      </w:r>
    </w:p>
    <w:p w14:paraId="7E44C2D4" w14:textId="77777777" w:rsidR="00A778DE" w:rsidRDefault="00A778DE" w:rsidP="00A778DE">
      <w:pPr>
        <w:pStyle w:val="ListParagraph"/>
        <w:numPr>
          <w:ilvl w:val="1"/>
          <w:numId w:val="23"/>
        </w:numPr>
      </w:pPr>
      <w:r>
        <w:t xml:space="preserve">Capacite technique </w:t>
      </w:r>
    </w:p>
    <w:p w14:paraId="2EF33BB3" w14:textId="77777777" w:rsidR="00A778DE" w:rsidRDefault="00A778DE" w:rsidP="00A778DE">
      <w:pPr>
        <w:pStyle w:val="ListParagraph"/>
        <w:numPr>
          <w:ilvl w:val="1"/>
          <w:numId w:val="23"/>
        </w:numPr>
      </w:pPr>
      <w:r>
        <w:t>Forum</w:t>
      </w:r>
    </w:p>
    <w:p w14:paraId="4445FF18" w14:textId="77777777" w:rsidR="00A778DE" w:rsidRPr="00401F8E" w:rsidRDefault="00A778DE" w:rsidP="00A778DE">
      <w:pPr>
        <w:pStyle w:val="ListParagraph"/>
        <w:numPr>
          <w:ilvl w:val="1"/>
          <w:numId w:val="23"/>
        </w:numPr>
      </w:pPr>
      <w:r>
        <w:lastRenderedPageBreak/>
        <w:t>Recherche</w:t>
      </w:r>
    </w:p>
    <w:p w14:paraId="0E154130" w14:textId="069FB7E7" w:rsidR="00A778DE" w:rsidRPr="00181AFE" w:rsidRDefault="00A778DE" w:rsidP="00A778DE">
      <w:pPr>
        <w:pStyle w:val="ListParagraph"/>
        <w:numPr>
          <w:ilvl w:val="1"/>
          <w:numId w:val="23"/>
        </w:numPr>
      </w:pPr>
      <w:r>
        <w:t>Problématique reformuler au fil de l’eau</w:t>
      </w:r>
    </w:p>
    <w:p w14:paraId="56DFE438" w14:textId="2702934B" w:rsidR="00974967" w:rsidRPr="00E03DE0" w:rsidRDefault="00974967" w:rsidP="00974967">
      <w:pPr>
        <w:pStyle w:val="Heading1"/>
      </w:pPr>
      <w:r w:rsidRPr="00E03DE0">
        <w:t xml:space="preserve">Objectif pour </w:t>
      </w:r>
      <w:r w:rsidR="00A93972">
        <w:t>KW</w:t>
      </w:r>
      <w:r w:rsidR="00A778DE">
        <w:t>4</w:t>
      </w:r>
    </w:p>
    <w:p w14:paraId="246DAF4D" w14:textId="58194737" w:rsidR="00181AFE" w:rsidRDefault="00181AFE" w:rsidP="00181AFE">
      <w:pPr>
        <w:pStyle w:val="Heading2"/>
      </w:pPr>
      <w:r>
        <w:t>Priorité des taches</w:t>
      </w:r>
    </w:p>
    <w:p w14:paraId="18160373" w14:textId="50DC1F67" w:rsidR="00181AFE" w:rsidRDefault="00181AFE" w:rsidP="00181AFE">
      <w:pPr>
        <w:pStyle w:val="ListParagraph"/>
        <w:numPr>
          <w:ilvl w:val="0"/>
          <w:numId w:val="26"/>
        </w:numPr>
      </w:pPr>
      <w:r>
        <w:t xml:space="preserve">Outils d’import de la librairie </w:t>
      </w:r>
    </w:p>
    <w:p w14:paraId="6FADAAB5" w14:textId="6B039B55" w:rsidR="00181AFE" w:rsidRDefault="00181AFE" w:rsidP="00181AFE">
      <w:pPr>
        <w:pStyle w:val="ListParagraph"/>
        <w:numPr>
          <w:ilvl w:val="0"/>
          <w:numId w:val="26"/>
        </w:numPr>
      </w:pPr>
      <w:r>
        <w:t>Documentation</w:t>
      </w:r>
    </w:p>
    <w:p w14:paraId="219B65CF" w14:textId="524C280A" w:rsidR="00181AFE" w:rsidRDefault="00181AFE" w:rsidP="00181AFE">
      <w:pPr>
        <w:pStyle w:val="ListParagraph"/>
        <w:numPr>
          <w:ilvl w:val="1"/>
          <w:numId w:val="26"/>
        </w:numPr>
      </w:pPr>
      <w:r>
        <w:t>"Tuto" import librairie</w:t>
      </w:r>
    </w:p>
    <w:p w14:paraId="24AF2382" w14:textId="7789AA85" w:rsidR="00181AFE" w:rsidRDefault="00181AFE" w:rsidP="00181AFE">
      <w:pPr>
        <w:pStyle w:val="ListParagraph"/>
        <w:numPr>
          <w:ilvl w:val="1"/>
          <w:numId w:val="26"/>
        </w:numPr>
      </w:pPr>
      <w:r>
        <w:t xml:space="preserve">"Tuto" </w:t>
      </w:r>
      <w:proofErr w:type="spellStart"/>
      <w:r>
        <w:t>creation</w:t>
      </w:r>
      <w:proofErr w:type="spellEnd"/>
      <w:r>
        <w:t xml:space="preserve"> de librairie</w:t>
      </w:r>
    </w:p>
    <w:p w14:paraId="35F5288F" w14:textId="4626208F" w:rsidR="00974967" w:rsidRPr="00E03DE0" w:rsidRDefault="00181AFE" w:rsidP="00181AFE">
      <w:pPr>
        <w:pStyle w:val="ListParagraph"/>
        <w:numPr>
          <w:ilvl w:val="0"/>
          <w:numId w:val="26"/>
        </w:numPr>
      </w:pPr>
      <w:r>
        <w:t>Autre optimisation du code (peut probable d’aboutir)</w:t>
      </w:r>
    </w:p>
    <w:p w14:paraId="1921BC4F" w14:textId="77777777" w:rsidR="00974967" w:rsidRPr="00E03DE0" w:rsidRDefault="00974967" w:rsidP="00974967">
      <w:pPr>
        <w:pStyle w:val="Heading1"/>
      </w:pPr>
      <w:r w:rsidRPr="00E03DE0">
        <w:t xml:space="preserve">Roadmap </w:t>
      </w:r>
    </w:p>
    <w:p w14:paraId="5F1E957B" w14:textId="77777777" w:rsidR="006E35AF" w:rsidRPr="00E03DE0" w:rsidRDefault="006E35AF" w:rsidP="006E35AF">
      <w:pPr>
        <w:pStyle w:val="ListParagraph"/>
        <w:numPr>
          <w:ilvl w:val="0"/>
          <w:numId w:val="20"/>
        </w:numPr>
      </w:pPr>
      <w:r w:rsidRPr="00E03DE0">
        <w:t>POC : Premier interfa</w:t>
      </w:r>
      <w:r>
        <w:t>ç</w:t>
      </w:r>
      <w:r w:rsidRPr="00E03DE0">
        <w:t xml:space="preserve">age </w:t>
      </w:r>
      <w:r>
        <w:t xml:space="preserve">– fin octobre </w:t>
      </w:r>
    </w:p>
    <w:p w14:paraId="33598373" w14:textId="77777777" w:rsidR="006E35AF" w:rsidRPr="00E03DE0" w:rsidRDefault="006E35AF" w:rsidP="006E35AF">
      <w:pPr>
        <w:pStyle w:val="ListParagraph"/>
        <w:numPr>
          <w:ilvl w:val="1"/>
          <w:numId w:val="20"/>
        </w:numPr>
      </w:pPr>
      <w:r>
        <w:t>Prise en main</w:t>
      </w:r>
    </w:p>
    <w:p w14:paraId="0C149E9C" w14:textId="77777777" w:rsidR="006E35AF" w:rsidRDefault="006E35AF" w:rsidP="006E35AF">
      <w:pPr>
        <w:pStyle w:val="ListParagraph"/>
        <w:numPr>
          <w:ilvl w:val="2"/>
          <w:numId w:val="20"/>
        </w:numPr>
      </w:pPr>
      <w:r>
        <w:t>(-) Lecture des documentations</w:t>
      </w:r>
    </w:p>
    <w:p w14:paraId="0E157342" w14:textId="77777777" w:rsidR="006E35AF" w:rsidRDefault="006E35AF" w:rsidP="006E35AF">
      <w:pPr>
        <w:pStyle w:val="ListParagraph"/>
        <w:numPr>
          <w:ilvl w:val="2"/>
          <w:numId w:val="20"/>
        </w:numPr>
      </w:pPr>
      <w:r>
        <w:t>(-) Premier programme</w:t>
      </w:r>
    </w:p>
    <w:p w14:paraId="67F3615F" w14:textId="77777777" w:rsidR="006E35AF" w:rsidRDefault="006E35AF" w:rsidP="006E35AF">
      <w:pPr>
        <w:pStyle w:val="ListParagraph"/>
        <w:numPr>
          <w:ilvl w:val="2"/>
          <w:numId w:val="20"/>
        </w:numPr>
      </w:pPr>
      <w:r>
        <w:t>(-) Premier block custom</w:t>
      </w:r>
    </w:p>
    <w:p w14:paraId="7EEB74C4" w14:textId="77777777" w:rsidR="006E35AF" w:rsidRDefault="006E35AF" w:rsidP="006E35AF">
      <w:pPr>
        <w:pStyle w:val="ListParagraph"/>
        <w:numPr>
          <w:ilvl w:val="2"/>
          <w:numId w:val="20"/>
        </w:numPr>
      </w:pPr>
      <w:r>
        <w:t>( ) Block communiquant en I</w:t>
      </w:r>
      <w:r>
        <w:rPr>
          <w:vertAlign w:val="superscript"/>
        </w:rPr>
        <w:t>2</w:t>
      </w:r>
      <w:r>
        <w:t>C</w:t>
      </w:r>
    </w:p>
    <w:p w14:paraId="29EB7BB1" w14:textId="77777777" w:rsidR="006E35AF" w:rsidRPr="00E03DE0" w:rsidRDefault="006E35AF" w:rsidP="006E35AF">
      <w:pPr>
        <w:pStyle w:val="ListParagraph"/>
        <w:numPr>
          <w:ilvl w:val="0"/>
          <w:numId w:val="0"/>
        </w:numPr>
        <w:ind w:left="2084"/>
      </w:pPr>
    </w:p>
    <w:p w14:paraId="49F4EBC6" w14:textId="77777777" w:rsidR="006E35AF" w:rsidRPr="00E03DE0" w:rsidRDefault="006E35AF" w:rsidP="006E35AF">
      <w:pPr>
        <w:pStyle w:val="ListParagraph"/>
        <w:numPr>
          <w:ilvl w:val="0"/>
          <w:numId w:val="20"/>
        </w:numPr>
      </w:pPr>
      <w:r>
        <w:t xml:space="preserve">E/S déporté – début novembre </w:t>
      </w:r>
    </w:p>
    <w:p w14:paraId="5405E6CA" w14:textId="77777777" w:rsidR="006E35AF" w:rsidRPr="00E03DE0" w:rsidRDefault="006E35AF" w:rsidP="006E35AF">
      <w:pPr>
        <w:pStyle w:val="ListParagraph"/>
        <w:numPr>
          <w:ilvl w:val="1"/>
          <w:numId w:val="20"/>
        </w:numPr>
      </w:pPr>
      <w:r>
        <w:t>Interfaçage d’une carte entre sortie I</w:t>
      </w:r>
      <w:r>
        <w:rPr>
          <w:vertAlign w:val="superscript"/>
        </w:rPr>
        <w:t>2</w:t>
      </w:r>
      <w:r>
        <w:t>C</w:t>
      </w:r>
    </w:p>
    <w:p w14:paraId="12D8B616" w14:textId="7A3669FF" w:rsidR="006E35AF" w:rsidRDefault="006E35AF" w:rsidP="006E35AF">
      <w:pPr>
        <w:pStyle w:val="ListParagraph"/>
        <w:numPr>
          <w:ilvl w:val="2"/>
          <w:numId w:val="20"/>
        </w:numPr>
      </w:pPr>
      <w:r>
        <w:t>(-) Câblage pour le test</w:t>
      </w:r>
    </w:p>
    <w:p w14:paraId="0173C7C0" w14:textId="19D81CE1" w:rsidR="006E35AF" w:rsidRDefault="006E35AF" w:rsidP="006E35AF">
      <w:pPr>
        <w:pStyle w:val="ListParagraph"/>
        <w:numPr>
          <w:ilvl w:val="2"/>
          <w:numId w:val="20"/>
        </w:numPr>
      </w:pPr>
      <w:r>
        <w:t>(-) Création d’un block custom pour utilise la carte</w:t>
      </w:r>
    </w:p>
    <w:p w14:paraId="16677DBE" w14:textId="17B2EE61" w:rsidR="006E35AF" w:rsidRDefault="006E35AF" w:rsidP="006E35AF">
      <w:pPr>
        <w:pStyle w:val="ListParagraph"/>
        <w:numPr>
          <w:ilvl w:val="2"/>
          <w:numId w:val="20"/>
        </w:numPr>
      </w:pPr>
      <w:r>
        <w:t>( ) Outil d’import des librairies</w:t>
      </w:r>
    </w:p>
    <w:p w14:paraId="51C2C799" w14:textId="77777777" w:rsidR="006E35AF" w:rsidRDefault="006E35AF" w:rsidP="006E35AF">
      <w:pPr>
        <w:pStyle w:val="ListParagraph"/>
        <w:numPr>
          <w:ilvl w:val="2"/>
          <w:numId w:val="20"/>
        </w:numPr>
      </w:pPr>
      <w:r>
        <w:t>( ) Documenter la réalisation (ce qui est pas dans la doc)</w:t>
      </w:r>
    </w:p>
    <w:p w14:paraId="7DAA4964" w14:textId="77777777" w:rsidR="006E35AF" w:rsidRDefault="006E35AF" w:rsidP="006E35AF">
      <w:pPr>
        <w:pStyle w:val="ListParagraph"/>
        <w:numPr>
          <w:ilvl w:val="0"/>
          <w:numId w:val="0"/>
        </w:numPr>
        <w:ind w:left="2084"/>
      </w:pPr>
    </w:p>
    <w:p w14:paraId="387010ED" w14:textId="0C85A226" w:rsidR="006E35AF" w:rsidRDefault="006E35AF" w:rsidP="006E35AF">
      <w:pPr>
        <w:pStyle w:val="ListParagraph"/>
        <w:numPr>
          <w:ilvl w:val="0"/>
          <w:numId w:val="20"/>
        </w:numPr>
      </w:pPr>
      <w:r>
        <w:t>Optimisation du code</w:t>
      </w:r>
    </w:p>
    <w:p w14:paraId="44E4864F" w14:textId="59CF6D7D" w:rsidR="006E35AF" w:rsidRDefault="006E35AF" w:rsidP="006E35AF">
      <w:pPr>
        <w:pStyle w:val="ListParagraph"/>
        <w:numPr>
          <w:ilvl w:val="1"/>
          <w:numId w:val="20"/>
        </w:numPr>
      </w:pPr>
      <w:r>
        <w:t>Gestion des erreurs</w:t>
      </w:r>
    </w:p>
    <w:p w14:paraId="6F28C8B3" w14:textId="0F13E704" w:rsidR="006E35AF" w:rsidRDefault="006E35AF" w:rsidP="006E35AF">
      <w:pPr>
        <w:pStyle w:val="ListParagraph"/>
        <w:numPr>
          <w:ilvl w:val="1"/>
          <w:numId w:val="20"/>
        </w:numPr>
      </w:pPr>
      <w:r>
        <w:t xml:space="preserve">Configuration des </w:t>
      </w:r>
      <w:r w:rsidRPr="006E35AF">
        <w:t>AW9523B</w:t>
      </w:r>
      <w:r>
        <w:t xml:space="preserve"> intelligente</w:t>
      </w:r>
    </w:p>
    <w:p w14:paraId="125EA238" w14:textId="6E5997A4" w:rsidR="006E35AF" w:rsidRDefault="006E35AF" w:rsidP="006E35AF">
      <w:pPr>
        <w:pStyle w:val="ListParagraph"/>
        <w:numPr>
          <w:ilvl w:val="1"/>
          <w:numId w:val="20"/>
        </w:numPr>
      </w:pPr>
      <w:r>
        <w:t>Bloque de changement d’adresse RLY08-B</w:t>
      </w:r>
    </w:p>
    <w:p w14:paraId="3D5FE959" w14:textId="77777777" w:rsidR="006E35AF" w:rsidRDefault="006E35AF" w:rsidP="006E35AF">
      <w:pPr>
        <w:pStyle w:val="ListParagraph"/>
        <w:numPr>
          <w:ilvl w:val="0"/>
          <w:numId w:val="0"/>
        </w:numPr>
        <w:ind w:left="2084"/>
      </w:pPr>
    </w:p>
    <w:p w14:paraId="3E4618F5" w14:textId="40BB777F" w:rsidR="006E35AF" w:rsidRPr="00E03DE0" w:rsidRDefault="006E35AF" w:rsidP="006E35AF">
      <w:pPr>
        <w:pStyle w:val="ListParagraph"/>
        <w:numPr>
          <w:ilvl w:val="0"/>
          <w:numId w:val="20"/>
        </w:numPr>
      </w:pPr>
      <w:r>
        <w:t>Développement d’une interface I</w:t>
      </w:r>
      <w:r>
        <w:rPr>
          <w:vertAlign w:val="superscript"/>
        </w:rPr>
        <w:t>2</w:t>
      </w:r>
      <w:r>
        <w:t xml:space="preserve">C  native – abandonné </w:t>
      </w:r>
    </w:p>
    <w:p w14:paraId="22384613" w14:textId="77777777" w:rsidR="006E35AF" w:rsidRPr="00E03DE0" w:rsidRDefault="006E35AF" w:rsidP="006E35AF">
      <w:pPr>
        <w:pStyle w:val="ListParagraph"/>
        <w:numPr>
          <w:ilvl w:val="1"/>
          <w:numId w:val="20"/>
        </w:numPr>
      </w:pPr>
      <w:r>
        <w:t>Etude de faisabilité</w:t>
      </w:r>
    </w:p>
    <w:p w14:paraId="63E4FCEC" w14:textId="77777777" w:rsidR="006E35AF" w:rsidRDefault="006E35AF" w:rsidP="006E35AF">
      <w:pPr>
        <w:pStyle w:val="ListParagraph"/>
        <w:numPr>
          <w:ilvl w:val="2"/>
          <w:numId w:val="20"/>
        </w:numPr>
      </w:pPr>
      <w:r>
        <w:t>( ) Familiarisation avec le code</w:t>
      </w:r>
    </w:p>
    <w:p w14:paraId="62C7E883" w14:textId="77777777" w:rsidR="006E35AF" w:rsidRPr="00E03DE0" w:rsidRDefault="006E35AF" w:rsidP="006E35AF">
      <w:pPr>
        <w:pStyle w:val="ListParagraph"/>
        <w:numPr>
          <w:ilvl w:val="2"/>
          <w:numId w:val="20"/>
        </w:numPr>
      </w:pPr>
      <w:r>
        <w:t>( ) Proposition d’une architecture (UML)</w:t>
      </w:r>
    </w:p>
    <w:p w14:paraId="2A2FD051" w14:textId="5462F677" w:rsidR="006E35AF" w:rsidRDefault="006E35AF" w:rsidP="006E35AF">
      <w:pPr>
        <w:pStyle w:val="ListParagraph"/>
        <w:numPr>
          <w:ilvl w:val="0"/>
          <w:numId w:val="0"/>
        </w:numPr>
        <w:ind w:left="2084"/>
      </w:pPr>
    </w:p>
    <w:p w14:paraId="6F17344A" w14:textId="1645CA1F" w:rsidR="006E35AF" w:rsidRDefault="006E35AF" w:rsidP="006E35AF">
      <w:pPr>
        <w:pStyle w:val="ListParagraph"/>
        <w:numPr>
          <w:ilvl w:val="0"/>
          <w:numId w:val="20"/>
        </w:numPr>
      </w:pPr>
      <w:r>
        <w:t>Rendue INSA</w:t>
      </w:r>
    </w:p>
    <w:p w14:paraId="50324AA6" w14:textId="5D30F9ED" w:rsidR="006E35AF" w:rsidRDefault="006E35AF" w:rsidP="00684F23">
      <w:pPr>
        <w:pStyle w:val="ListParagraph"/>
        <w:numPr>
          <w:ilvl w:val="1"/>
          <w:numId w:val="20"/>
        </w:numPr>
      </w:pPr>
      <w:r>
        <w:t>PPT</w:t>
      </w:r>
    </w:p>
    <w:p w14:paraId="07578E64" w14:textId="77777777" w:rsidR="006E35AF" w:rsidRPr="00991678" w:rsidRDefault="006E35AF" w:rsidP="006E35AF">
      <w:pPr>
        <w:pStyle w:val="ListParagraph"/>
        <w:numPr>
          <w:ilvl w:val="0"/>
          <w:numId w:val="20"/>
        </w:numPr>
        <w:rPr>
          <w:color w:val="A6A6A6" w:themeColor="background1" w:themeShade="A6"/>
        </w:rPr>
      </w:pPr>
      <w:r w:rsidRPr="00991678">
        <w:rPr>
          <w:color w:val="A6A6A6" w:themeColor="background1" w:themeShade="A6"/>
        </w:rPr>
        <w:t xml:space="preserve">&lt;Phase n&gt; – &lt;soft Deadline&gt; </w:t>
      </w:r>
    </w:p>
    <w:p w14:paraId="44FE596F" w14:textId="77777777" w:rsidR="006E35AF" w:rsidRPr="00991678" w:rsidRDefault="006E35AF" w:rsidP="006E35AF">
      <w:pPr>
        <w:pStyle w:val="ListParagraph"/>
        <w:numPr>
          <w:ilvl w:val="1"/>
          <w:numId w:val="20"/>
        </w:numPr>
        <w:rPr>
          <w:color w:val="A6A6A6" w:themeColor="background1" w:themeShade="A6"/>
        </w:rPr>
      </w:pPr>
      <w:r w:rsidRPr="00991678">
        <w:rPr>
          <w:color w:val="A6A6A6" w:themeColor="background1" w:themeShade="A6"/>
        </w:rPr>
        <w:t>&lt;Etape n&gt;</w:t>
      </w:r>
    </w:p>
    <w:p w14:paraId="73B1CE57" w14:textId="245D1786" w:rsidR="00E03DE0" w:rsidRPr="00734F3C" w:rsidRDefault="006E35AF" w:rsidP="00734F3C">
      <w:pPr>
        <w:pStyle w:val="ListParagraph"/>
        <w:numPr>
          <w:ilvl w:val="2"/>
          <w:numId w:val="20"/>
        </w:numPr>
        <w:rPr>
          <w:color w:val="A6A6A6" w:themeColor="background1" w:themeShade="A6"/>
        </w:rPr>
      </w:pPr>
      <w:r w:rsidRPr="00991678">
        <w:rPr>
          <w:color w:val="A6A6A6" w:themeColor="background1" w:themeShade="A6"/>
        </w:rPr>
        <w:t>( ) &lt;objectif&gt;</w:t>
      </w:r>
    </w:p>
    <w:sectPr w:rsidR="00E03DE0" w:rsidRPr="00734F3C" w:rsidSect="00D12F55">
      <w:headerReference w:type="default" r:id="rId16"/>
      <w:footerReference w:type="default" r:id="rId17"/>
      <w:footerReference w:type="first" r:id="rId18"/>
      <w:pgSz w:w="11906" w:h="16838"/>
      <w:pgMar w:top="1134" w:right="851" w:bottom="1134" w:left="851" w:header="567" w:footer="375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211617" w14:textId="77777777" w:rsidR="00925E82" w:rsidRPr="00E03DE0" w:rsidRDefault="00925E82" w:rsidP="00312E94">
      <w:r w:rsidRPr="00E03DE0">
        <w:separator/>
      </w:r>
    </w:p>
  </w:endnote>
  <w:endnote w:type="continuationSeparator" w:id="0">
    <w:p w14:paraId="45AE5B47" w14:textId="77777777" w:rsidR="00925E82" w:rsidRPr="00E03DE0" w:rsidRDefault="00925E82" w:rsidP="00312E94">
      <w:r w:rsidRPr="00E03DE0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2C643F" w14:textId="77777777" w:rsidR="00DD7CA9" w:rsidRPr="00E03DE0" w:rsidRDefault="00E03DE0" w:rsidP="002857FF">
    <w:pPr>
      <w:pStyle w:val="Footer"/>
      <w:tabs>
        <w:tab w:val="clear" w:pos="9072"/>
        <w:tab w:val="right" w:pos="10204"/>
      </w:tabs>
      <w:ind w:left="0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386A05C7" wp14:editId="566C81ED">
              <wp:simplePos x="0" y="0"/>
              <wp:positionH relativeFrom="column">
                <wp:posOffset>5714787</wp:posOffset>
              </wp:positionH>
              <wp:positionV relativeFrom="paragraph">
                <wp:posOffset>-1185122</wp:posOffset>
              </wp:positionV>
              <wp:extent cx="1793766" cy="297180"/>
              <wp:effectExtent l="5080" t="0" r="2540" b="0"/>
              <wp:wrapNone/>
              <wp:docPr id="239807801" name="Text Box 2398078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 rot="16200000">
                        <a:off x="0" y="0"/>
                        <a:ext cx="1793766" cy="2971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C14AC0" w14:textId="77777777" w:rsidR="00E03DE0" w:rsidRPr="00E03DE0" w:rsidRDefault="00E03DE0" w:rsidP="00E03DE0">
                          <w:pPr>
                            <w:pStyle w:val="DR"/>
                          </w:pPr>
                          <w:r w:rsidRPr="00E03DE0">
                            <w:t>INSA</w:t>
                          </w:r>
                          <w:r>
                            <w:t xml:space="preserve"> Strasbourg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86A05C7" id="_x0000_t202" coordsize="21600,21600" o:spt="202" path="m,l,21600r21600,l21600,xe">
              <v:stroke joinstyle="miter"/>
              <v:path gradientshapeok="t" o:connecttype="rect"/>
            </v:shapetype>
            <v:shape id="Text Box 239807801" o:spid="_x0000_s1032" type="#_x0000_t202" style="position:absolute;margin-left:450pt;margin-top:-93.3pt;width:141.25pt;height:23.4pt;rotation:-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" filled="f" stroked="f" strokeweight=".5pt">
              <v:textbox>
                <w:txbxContent>
                  <w:p w14:paraId="1BC14AC0" w14:textId="77777777" w:rsidR="00E03DE0" w:rsidRPr="00E03DE0" w:rsidRDefault="00E03DE0" w:rsidP="00E03DE0">
                    <w:pPr>
                      <w:pStyle w:val="DR"/>
                    </w:pPr>
                    <w:r w:rsidRPr="00E03DE0">
                      <w:t>INSA</w:t>
                    </w:r>
                    <w:r>
                      <w:t xml:space="preserve"> Strasbourg</w:t>
                    </w:r>
                  </w:p>
                </w:txbxContent>
              </v:textbox>
            </v:shape>
          </w:pict>
        </mc:Fallback>
      </mc:AlternateContent>
    </w:r>
    <w:r w:rsidR="00974967" w:rsidRPr="00E03DE0">
      <w:t>FIPMIK5</w:t>
    </w:r>
  </w:p>
  <w:p w14:paraId="060E7DB0" w14:textId="0BE55BD3" w:rsidR="000C6579" w:rsidRPr="00E03DE0" w:rsidRDefault="004F3CE2" w:rsidP="002857FF">
    <w:pPr>
      <w:pStyle w:val="Footer"/>
      <w:tabs>
        <w:tab w:val="clear" w:pos="9072"/>
        <w:tab w:val="right" w:pos="10204"/>
      </w:tabs>
      <w:ind w:left="0"/>
    </w:pPr>
    <w:r w:rsidRPr="00E03DE0">
      <w:t>MG</w:t>
    </w:r>
    <w:r w:rsidR="006F4D63" w:rsidRPr="00E03DE0">
      <w:t xml:space="preserve"> - </w:t>
    </w:r>
    <w:fldSimple w:instr=" DATE   \* MERGEFORMAT ">
      <w:r w:rsidR="009404E9">
        <w:rPr>
          <w:noProof/>
        </w:rPr>
        <w:t>22/01/2025</w:t>
      </w:r>
    </w:fldSimple>
    <w:r w:rsidRPr="00E03DE0">
      <w:tab/>
    </w:r>
    <w:r w:rsidRPr="00E03DE0">
      <w:tab/>
    </w:r>
    <w:r w:rsidR="000C6579" w:rsidRPr="00E03DE0">
      <w:t xml:space="preserve">Page </w:t>
    </w:r>
    <w:r w:rsidR="000C6579" w:rsidRPr="00E03DE0">
      <w:fldChar w:fldCharType="begin"/>
    </w:r>
    <w:r w:rsidR="000C6579" w:rsidRPr="00E03DE0">
      <w:instrText>PAGE  \* Arabic  \* MERGEFORMAT</w:instrText>
    </w:r>
    <w:r w:rsidR="000C6579" w:rsidRPr="00E03DE0">
      <w:fldChar w:fldCharType="separate"/>
    </w:r>
    <w:r w:rsidR="000C6579" w:rsidRPr="00E03DE0">
      <w:t>1</w:t>
    </w:r>
    <w:r w:rsidR="000C6579" w:rsidRPr="00E03DE0">
      <w:fldChar w:fldCharType="end"/>
    </w:r>
    <w:r w:rsidR="000C6579" w:rsidRPr="00E03DE0">
      <w:t xml:space="preserve"> sur </w:t>
    </w:r>
    <w:fldSimple w:instr="NUMPAGES  \* Arabic  \* MERGEFORMAT">
      <w:r w:rsidR="000C6579" w:rsidRPr="00E03DE0">
        <w:t>2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F81521" w14:textId="77777777" w:rsidR="006A27FA" w:rsidRPr="00E03DE0" w:rsidRDefault="006A27FA" w:rsidP="004E0024">
    <w:pPr>
      <w:pStyle w:val="Footer"/>
      <w:ind w:left="0"/>
    </w:pPr>
    <w:r w:rsidRPr="00E03DE0">
      <w:t>Mathieu Giamberini 20</w:t>
    </w:r>
    <w:r w:rsidR="00D304E5" w:rsidRPr="00E03DE0">
      <w:t>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AD87E6" w14:textId="77777777" w:rsidR="00925E82" w:rsidRPr="00E03DE0" w:rsidRDefault="00925E82" w:rsidP="00312E94">
      <w:r w:rsidRPr="00E03DE0">
        <w:separator/>
      </w:r>
    </w:p>
  </w:footnote>
  <w:footnote w:type="continuationSeparator" w:id="0">
    <w:p w14:paraId="6724DEDE" w14:textId="77777777" w:rsidR="00925E82" w:rsidRPr="00E03DE0" w:rsidRDefault="00925E82" w:rsidP="00312E94">
      <w:r w:rsidRPr="00E03DE0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EDC1CA" w14:textId="77777777" w:rsidR="000C6579" w:rsidRPr="00E03DE0" w:rsidRDefault="00974967" w:rsidP="000C6579">
    <w:pPr>
      <w:pStyle w:val="NoSpacing"/>
      <w:tabs>
        <w:tab w:val="right" w:pos="8931"/>
      </w:tabs>
      <w:spacing w:before="120" w:after="120"/>
      <w:rPr>
        <w:b/>
        <w:color w:val="E14323"/>
        <w:spacing w:val="30"/>
        <w:sz w:val="24"/>
        <w:szCs w:val="24"/>
        <w:lang w:val="fr-FR" w:eastAsia="ja-JP"/>
      </w:rPr>
    </w:pPr>
    <w:r w:rsidRPr="00E03DE0">
      <w:rPr>
        <w:noProof/>
        <w:color w:val="E14323"/>
        <w:lang w:val="fr-FR"/>
      </w:rPr>
      <w:drawing>
        <wp:anchor distT="0" distB="0" distL="114300" distR="114300" simplePos="0" relativeHeight="251663360" behindDoc="0" locked="0" layoutInCell="1" allowOverlap="1" wp14:anchorId="19BB1D55" wp14:editId="3A610E2F">
          <wp:simplePos x="0" y="0"/>
          <wp:positionH relativeFrom="margin">
            <wp:posOffset>5142865</wp:posOffset>
          </wp:positionH>
          <wp:positionV relativeFrom="margin">
            <wp:posOffset>-998220</wp:posOffset>
          </wp:positionV>
          <wp:extent cx="1739900" cy="400050"/>
          <wp:effectExtent l="0" t="0" r="0" b="0"/>
          <wp:wrapSquare wrapText="bothSides"/>
          <wp:docPr id="3" name="Picture 1" descr="A red and grey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1" descr="A red and grey logo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39900" cy="400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C6579" w:rsidRPr="00E03DE0">
      <w:rPr>
        <w:color w:val="E14323"/>
        <w:lang w:val="fr-FR"/>
      </w:rPr>
      <w:t xml:space="preserve"> </w:t>
    </w:r>
    <w:r w:rsidRPr="00E03DE0">
      <w:rPr>
        <w:b/>
        <w:color w:val="E14323"/>
        <w:spacing w:val="30"/>
        <w:sz w:val="24"/>
        <w:szCs w:val="24"/>
        <w:lang w:val="fr-FR" w:eastAsia="ja-JP"/>
      </w:rPr>
      <w:t xml:space="preserve">OpenPLC – </w:t>
    </w:r>
    <w:r w:rsidR="00E03DE0" w:rsidRPr="00E03DE0">
      <w:rPr>
        <w:b/>
        <w:color w:val="E14323"/>
        <w:spacing w:val="30"/>
        <w:sz w:val="24"/>
        <w:szCs w:val="24"/>
        <w:lang w:val="fr-FR" w:eastAsia="ja-JP"/>
      </w:rPr>
      <w:t>Communication</w:t>
    </w:r>
    <w:r w:rsidRPr="00E03DE0">
      <w:rPr>
        <w:b/>
        <w:color w:val="E14323"/>
        <w:spacing w:val="30"/>
        <w:sz w:val="24"/>
        <w:szCs w:val="24"/>
        <w:lang w:val="fr-FR" w:eastAsia="ja-JP"/>
      </w:rPr>
      <w:t xml:space="preserve"> I</w:t>
    </w:r>
    <w:r w:rsidRPr="00E03DE0">
      <w:rPr>
        <w:b/>
        <w:color w:val="E14323"/>
        <w:spacing w:val="30"/>
        <w:sz w:val="24"/>
        <w:szCs w:val="24"/>
        <w:vertAlign w:val="superscript"/>
        <w:lang w:val="fr-FR" w:eastAsia="ja-JP"/>
      </w:rPr>
      <w:t>2</w:t>
    </w:r>
    <w:r w:rsidRPr="00E03DE0">
      <w:rPr>
        <w:b/>
        <w:color w:val="E14323"/>
        <w:spacing w:val="30"/>
        <w:sz w:val="24"/>
        <w:szCs w:val="24"/>
        <w:lang w:val="fr-FR" w:eastAsia="ja-JP"/>
      </w:rPr>
      <w:t xml:space="preserve">C sur </w:t>
    </w:r>
    <w:r w:rsidR="00E03DE0" w:rsidRPr="00E03DE0">
      <w:rPr>
        <w:b/>
        <w:color w:val="E14323"/>
        <w:spacing w:val="30"/>
        <w:sz w:val="24"/>
        <w:szCs w:val="24"/>
        <w:lang w:val="fr-FR" w:eastAsia="ja-JP"/>
      </w:rPr>
      <w:t>microcontrôleur</w:t>
    </w:r>
    <w:r w:rsidR="000C6579" w:rsidRPr="00E03DE0">
      <w:rPr>
        <w:b/>
        <w:color w:val="E14323"/>
        <w:spacing w:val="30"/>
        <w:sz w:val="24"/>
        <w:szCs w:val="24"/>
        <w:lang w:val="fr-FR" w:eastAsia="ja-JP"/>
      </w:rPr>
      <w:tab/>
    </w:r>
  </w:p>
  <w:p w14:paraId="183012B7" w14:textId="77777777" w:rsidR="000C6579" w:rsidRPr="00E03DE0" w:rsidRDefault="000C6579" w:rsidP="000C6579">
    <w:pPr>
      <w:pStyle w:val="NoSpacing"/>
      <w:spacing w:before="120" w:after="120"/>
      <w:rPr>
        <w:b/>
        <w:spacing w:val="30"/>
        <w:lang w:val="fr-FR" w:eastAsia="ja-JP"/>
      </w:rPr>
    </w:pPr>
  </w:p>
  <w:tbl>
    <w:tblPr>
      <w:tblStyle w:val="TableGrid"/>
      <w:tblW w:w="1010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BFBFBF" w:themeFill="background1" w:themeFillShade="BF"/>
      <w:tblLook w:val="04A0" w:firstRow="1" w:lastRow="0" w:firstColumn="1" w:lastColumn="0" w:noHBand="0" w:noVBand="1"/>
    </w:tblPr>
    <w:tblGrid>
      <w:gridCol w:w="6722"/>
      <w:gridCol w:w="3378"/>
    </w:tblGrid>
    <w:tr w:rsidR="000C6579" w:rsidRPr="00E03DE0" w14:paraId="2A006062" w14:textId="77777777">
      <w:trPr>
        <w:trHeight w:val="360"/>
      </w:trPr>
      <w:tc>
        <w:tcPr>
          <w:tcW w:w="6722" w:type="dxa"/>
          <w:shd w:val="clear" w:color="auto" w:fill="A6A6A6" w:themeFill="background1" w:themeFillShade="A6"/>
        </w:tcPr>
        <w:p w14:paraId="074AB007" w14:textId="51DB2F0B" w:rsidR="000C6579" w:rsidRPr="00E03DE0" w:rsidRDefault="008E6512" w:rsidP="000C6579">
          <w:pPr>
            <w:pStyle w:val="NoSpacing"/>
            <w:spacing w:before="60" w:after="60"/>
            <w:rPr>
              <w:b/>
              <w:color w:val="FF0000"/>
              <w:spacing w:val="30"/>
              <w:lang w:val="fr-FR" w:eastAsia="ja-JP"/>
            </w:rPr>
          </w:pPr>
          <w:r w:rsidRPr="00E03DE0">
            <w:rPr>
              <w:b/>
              <w:color w:val="FFFFFF" w:themeColor="background1"/>
              <w:spacing w:val="30"/>
              <w:lang w:val="fr-FR" w:eastAsia="ja-JP"/>
            </w:rPr>
            <w:fldChar w:fldCharType="begin"/>
          </w:r>
          <w:r w:rsidRPr="00E03DE0">
            <w:rPr>
              <w:b/>
              <w:color w:val="FFFFFF" w:themeColor="background1"/>
              <w:spacing w:val="30"/>
              <w:lang w:val="fr-FR" w:eastAsia="ja-JP"/>
            </w:rPr>
            <w:instrText xml:space="preserve"> STYLEREF  Subtitle  \* MERGEFORMAT </w:instrText>
          </w:r>
          <w:r w:rsidRPr="00E03DE0">
            <w:rPr>
              <w:b/>
              <w:color w:val="FFFFFF" w:themeColor="background1"/>
              <w:spacing w:val="30"/>
              <w:lang w:val="fr-FR" w:eastAsia="ja-JP"/>
            </w:rPr>
            <w:fldChar w:fldCharType="separate"/>
          </w:r>
          <w:r w:rsidR="00684F23">
            <w:rPr>
              <w:b/>
              <w:noProof/>
              <w:color w:val="FFFFFF" w:themeColor="background1"/>
              <w:spacing w:val="30"/>
              <w:lang w:val="fr-FR" w:eastAsia="ja-JP"/>
            </w:rPr>
            <w:t>Rapport de réunion</w:t>
          </w:r>
          <w:r w:rsidRPr="00E03DE0">
            <w:rPr>
              <w:b/>
              <w:color w:val="FFFFFF" w:themeColor="background1"/>
              <w:spacing w:val="30"/>
              <w:lang w:val="fr-FR" w:eastAsia="ja-JP"/>
            </w:rPr>
            <w:fldChar w:fldCharType="end"/>
          </w:r>
        </w:p>
      </w:tc>
      <w:tc>
        <w:tcPr>
          <w:tcW w:w="3378" w:type="dxa"/>
          <w:shd w:val="clear" w:color="auto" w:fill="A6A6A6" w:themeFill="background1" w:themeFillShade="A6"/>
        </w:tcPr>
        <w:p w14:paraId="574FC333" w14:textId="77777777" w:rsidR="000C6579" w:rsidRPr="00E03DE0" w:rsidRDefault="000C6579" w:rsidP="000C6579">
          <w:pPr>
            <w:pStyle w:val="NoSpacing"/>
            <w:spacing w:before="60" w:after="60"/>
            <w:jc w:val="right"/>
            <w:rPr>
              <w:b/>
              <w:color w:val="FFFFFF" w:themeColor="background1"/>
              <w:spacing w:val="30"/>
              <w:lang w:val="fr-FR" w:eastAsia="ja-JP"/>
            </w:rPr>
          </w:pPr>
        </w:p>
      </w:tc>
    </w:tr>
  </w:tbl>
  <w:p w14:paraId="6B7E55CF" w14:textId="77777777" w:rsidR="000C6579" w:rsidRPr="00E03DE0" w:rsidRDefault="000C6579" w:rsidP="00312E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7BF049E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6F78CF9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154C0B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DBAD53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1E3A1CC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77E401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03CBFB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4BAE26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0B06B5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9FE9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34A23FC"/>
    <w:multiLevelType w:val="hybridMultilevel"/>
    <w:tmpl w:val="9A009284"/>
    <w:lvl w:ilvl="0" w:tplc="78A2522E">
      <w:numFmt w:val="bullet"/>
      <w:pStyle w:val="ListParagraph"/>
      <w:lvlText w:val="-"/>
      <w:lvlJc w:val="left"/>
      <w:pPr>
        <w:ind w:left="644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1" w15:restartNumberingAfterBreak="0">
    <w:nsid w:val="1AC772B3"/>
    <w:multiLevelType w:val="hybridMultilevel"/>
    <w:tmpl w:val="B0D09E92"/>
    <w:lvl w:ilvl="0" w:tplc="9A46E48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3201D7"/>
    <w:multiLevelType w:val="hybridMultilevel"/>
    <w:tmpl w:val="A558ABC8"/>
    <w:lvl w:ilvl="0" w:tplc="537ADB46">
      <w:numFmt w:val="bullet"/>
      <w:lvlText w:val="-"/>
      <w:lvlJc w:val="left"/>
      <w:pPr>
        <w:ind w:left="786" w:hanging="360"/>
      </w:pPr>
      <w:rPr>
        <w:rFonts w:ascii="Arial" w:eastAsiaTheme="minorHAnsi" w:hAnsi="Arial" w:cs="Arial" w:hint="default"/>
      </w:rPr>
    </w:lvl>
    <w:lvl w:ilvl="1" w:tplc="040C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3" w15:restartNumberingAfterBreak="0">
    <w:nsid w:val="366576B5"/>
    <w:multiLevelType w:val="hybridMultilevel"/>
    <w:tmpl w:val="E24E88A8"/>
    <w:lvl w:ilvl="0" w:tplc="4698968C">
      <w:numFmt w:val="bullet"/>
      <w:lvlText w:val="-"/>
      <w:lvlJc w:val="left"/>
      <w:pPr>
        <w:ind w:left="644" w:hanging="360"/>
      </w:pPr>
      <w:rPr>
        <w:rFonts w:ascii="Arial" w:eastAsiaTheme="minorHAnsi" w:hAnsi="Arial" w:cs="Arial" w:hint="default"/>
      </w:rPr>
    </w:lvl>
    <w:lvl w:ilvl="1" w:tplc="040C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 w15:restartNumberingAfterBreak="0">
    <w:nsid w:val="3C457096"/>
    <w:multiLevelType w:val="hybridMultilevel"/>
    <w:tmpl w:val="9FFAE3D2"/>
    <w:lvl w:ilvl="0" w:tplc="18BA1EFA">
      <w:numFmt w:val="bullet"/>
      <w:lvlText w:val="-"/>
      <w:lvlJc w:val="left"/>
      <w:pPr>
        <w:ind w:left="637" w:hanging="360"/>
      </w:pPr>
      <w:rPr>
        <w:rFonts w:ascii="Arial" w:eastAsiaTheme="maj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35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7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79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1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3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5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7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397" w:hanging="360"/>
      </w:pPr>
      <w:rPr>
        <w:rFonts w:ascii="Wingdings" w:hAnsi="Wingdings" w:hint="default"/>
      </w:rPr>
    </w:lvl>
  </w:abstractNum>
  <w:abstractNum w:abstractNumId="15" w15:restartNumberingAfterBreak="0">
    <w:nsid w:val="45604830"/>
    <w:multiLevelType w:val="hybridMultilevel"/>
    <w:tmpl w:val="9D4ACD3A"/>
    <w:lvl w:ilvl="0" w:tplc="6D2A8062">
      <w:numFmt w:val="bullet"/>
      <w:lvlText w:val="-"/>
      <w:lvlJc w:val="left"/>
      <w:pPr>
        <w:ind w:left="644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6" w15:restartNumberingAfterBreak="0">
    <w:nsid w:val="49994332"/>
    <w:multiLevelType w:val="multilevel"/>
    <w:tmpl w:val="59FEE52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3B3838" w:themeColor="background2" w:themeShade="4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D267561"/>
    <w:multiLevelType w:val="hybridMultilevel"/>
    <w:tmpl w:val="80048D28"/>
    <w:lvl w:ilvl="0" w:tplc="473AE558">
      <w:start w:val="1"/>
      <w:numFmt w:val="decimal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DAA2AA8"/>
    <w:multiLevelType w:val="multilevel"/>
    <w:tmpl w:val="4AB2E0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-%2-%3-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-%2-%3-%4-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E150E3F"/>
    <w:multiLevelType w:val="hybridMultilevel"/>
    <w:tmpl w:val="4B28B956"/>
    <w:lvl w:ilvl="0" w:tplc="A7248268">
      <w:start w:val="19"/>
      <w:numFmt w:val="bullet"/>
      <w:pStyle w:val="Heading4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62006395"/>
    <w:multiLevelType w:val="multilevel"/>
    <w:tmpl w:val="421C90EA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ascii="Arial" w:hAnsi="Arial" w:hint="default"/>
        <w:color w:val="404040" w:themeColor="text1" w:themeTint="BF"/>
        <w:sz w:val="36"/>
      </w:rPr>
    </w:lvl>
    <w:lvl w:ilvl="1">
      <w:start w:val="1"/>
      <w:numFmt w:val="decimal"/>
      <w:pStyle w:val="Heading2"/>
      <w:lvlText w:val="%1.%2"/>
      <w:lvlJc w:val="left"/>
      <w:pPr>
        <w:ind w:left="868" w:hanging="511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1225" w:hanging="50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9" w:hanging="652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4" w:hanging="794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6A285355"/>
    <w:multiLevelType w:val="hybridMultilevel"/>
    <w:tmpl w:val="011CD142"/>
    <w:lvl w:ilvl="0" w:tplc="A8CC2BE2">
      <w:numFmt w:val="bullet"/>
      <w:lvlText w:val="-"/>
      <w:lvlJc w:val="left"/>
      <w:pPr>
        <w:ind w:left="644" w:hanging="360"/>
      </w:pPr>
      <w:rPr>
        <w:rFonts w:ascii="Arial" w:eastAsiaTheme="minorHAnsi" w:hAnsi="Arial" w:cs="Arial" w:hint="default"/>
      </w:rPr>
    </w:lvl>
    <w:lvl w:ilvl="1" w:tplc="040C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2" w15:restartNumberingAfterBreak="0">
    <w:nsid w:val="79E35CD7"/>
    <w:multiLevelType w:val="hybridMultilevel"/>
    <w:tmpl w:val="6C0EF2D2"/>
    <w:lvl w:ilvl="0" w:tplc="8F205BC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AD5012"/>
    <w:multiLevelType w:val="hybridMultilevel"/>
    <w:tmpl w:val="27AAFCAC"/>
    <w:lvl w:ilvl="0" w:tplc="040C000F">
      <w:start w:val="1"/>
      <w:numFmt w:val="decimal"/>
      <w:lvlText w:val="%1."/>
      <w:lvlJc w:val="left"/>
      <w:pPr>
        <w:ind w:left="1004" w:hanging="360"/>
      </w:pPr>
    </w:lvl>
    <w:lvl w:ilvl="1" w:tplc="040C0019">
      <w:start w:val="1"/>
      <w:numFmt w:val="lowerLetter"/>
      <w:lvlText w:val="%2."/>
      <w:lvlJc w:val="left"/>
      <w:pPr>
        <w:ind w:left="1724" w:hanging="360"/>
      </w:pPr>
    </w:lvl>
    <w:lvl w:ilvl="2" w:tplc="040C001B" w:tentative="1">
      <w:start w:val="1"/>
      <w:numFmt w:val="lowerRoman"/>
      <w:lvlText w:val="%3."/>
      <w:lvlJc w:val="right"/>
      <w:pPr>
        <w:ind w:left="2444" w:hanging="180"/>
      </w:pPr>
    </w:lvl>
    <w:lvl w:ilvl="3" w:tplc="040C000F" w:tentative="1">
      <w:start w:val="1"/>
      <w:numFmt w:val="decimal"/>
      <w:lvlText w:val="%4."/>
      <w:lvlJc w:val="left"/>
      <w:pPr>
        <w:ind w:left="3164" w:hanging="360"/>
      </w:pPr>
    </w:lvl>
    <w:lvl w:ilvl="4" w:tplc="040C0019" w:tentative="1">
      <w:start w:val="1"/>
      <w:numFmt w:val="lowerLetter"/>
      <w:lvlText w:val="%5."/>
      <w:lvlJc w:val="left"/>
      <w:pPr>
        <w:ind w:left="3884" w:hanging="360"/>
      </w:pPr>
    </w:lvl>
    <w:lvl w:ilvl="5" w:tplc="040C001B" w:tentative="1">
      <w:start w:val="1"/>
      <w:numFmt w:val="lowerRoman"/>
      <w:lvlText w:val="%6."/>
      <w:lvlJc w:val="right"/>
      <w:pPr>
        <w:ind w:left="4604" w:hanging="180"/>
      </w:pPr>
    </w:lvl>
    <w:lvl w:ilvl="6" w:tplc="040C000F" w:tentative="1">
      <w:start w:val="1"/>
      <w:numFmt w:val="decimal"/>
      <w:lvlText w:val="%7."/>
      <w:lvlJc w:val="left"/>
      <w:pPr>
        <w:ind w:left="5324" w:hanging="360"/>
      </w:pPr>
    </w:lvl>
    <w:lvl w:ilvl="7" w:tplc="040C0019" w:tentative="1">
      <w:start w:val="1"/>
      <w:numFmt w:val="lowerLetter"/>
      <w:lvlText w:val="%8."/>
      <w:lvlJc w:val="left"/>
      <w:pPr>
        <w:ind w:left="6044" w:hanging="360"/>
      </w:pPr>
    </w:lvl>
    <w:lvl w:ilvl="8" w:tplc="040C001B" w:tentative="1">
      <w:start w:val="1"/>
      <w:numFmt w:val="lowerRoman"/>
      <w:lvlText w:val="%9."/>
      <w:lvlJc w:val="right"/>
      <w:pPr>
        <w:ind w:left="6764" w:hanging="180"/>
      </w:pPr>
    </w:lvl>
  </w:abstractNum>
  <w:num w:numId="1" w16cid:durableId="1307007990">
    <w:abstractNumId w:val="16"/>
  </w:num>
  <w:num w:numId="2" w16cid:durableId="637879307">
    <w:abstractNumId w:val="22"/>
  </w:num>
  <w:num w:numId="3" w16cid:durableId="906380314">
    <w:abstractNumId w:val="20"/>
  </w:num>
  <w:num w:numId="4" w16cid:durableId="1048532790">
    <w:abstractNumId w:val="18"/>
  </w:num>
  <w:num w:numId="5" w16cid:durableId="2141534075">
    <w:abstractNumId w:val="19"/>
  </w:num>
  <w:num w:numId="6" w16cid:durableId="1130634880">
    <w:abstractNumId w:val="9"/>
  </w:num>
  <w:num w:numId="7" w16cid:durableId="1877739695">
    <w:abstractNumId w:val="7"/>
  </w:num>
  <w:num w:numId="8" w16cid:durableId="1963536650">
    <w:abstractNumId w:val="6"/>
  </w:num>
  <w:num w:numId="9" w16cid:durableId="446580174">
    <w:abstractNumId w:val="5"/>
  </w:num>
  <w:num w:numId="10" w16cid:durableId="1615552994">
    <w:abstractNumId w:val="4"/>
  </w:num>
  <w:num w:numId="11" w16cid:durableId="878014721">
    <w:abstractNumId w:val="8"/>
  </w:num>
  <w:num w:numId="12" w16cid:durableId="1424835816">
    <w:abstractNumId w:val="3"/>
  </w:num>
  <w:num w:numId="13" w16cid:durableId="1822193506">
    <w:abstractNumId w:val="2"/>
  </w:num>
  <w:num w:numId="14" w16cid:durableId="1333526732">
    <w:abstractNumId w:val="1"/>
  </w:num>
  <w:num w:numId="15" w16cid:durableId="1713070875">
    <w:abstractNumId w:val="0"/>
  </w:num>
  <w:num w:numId="16" w16cid:durableId="798914049">
    <w:abstractNumId w:val="17"/>
  </w:num>
  <w:num w:numId="17" w16cid:durableId="1911311466">
    <w:abstractNumId w:val="11"/>
  </w:num>
  <w:num w:numId="18" w16cid:durableId="707143345">
    <w:abstractNumId w:val="10"/>
  </w:num>
  <w:num w:numId="19" w16cid:durableId="419260436">
    <w:abstractNumId w:val="14"/>
  </w:num>
  <w:num w:numId="20" w16cid:durableId="1544906259">
    <w:abstractNumId w:val="13"/>
  </w:num>
  <w:num w:numId="21" w16cid:durableId="1567767092">
    <w:abstractNumId w:val="12"/>
  </w:num>
  <w:num w:numId="22" w16cid:durableId="1364525660">
    <w:abstractNumId w:val="15"/>
  </w:num>
  <w:num w:numId="23" w16cid:durableId="1877155760">
    <w:abstractNumId w:val="21"/>
  </w:num>
  <w:num w:numId="24" w16cid:durableId="356781375">
    <w:abstractNumId w:val="10"/>
  </w:num>
  <w:num w:numId="25" w16cid:durableId="128936213">
    <w:abstractNumId w:val="21"/>
  </w:num>
  <w:num w:numId="26" w16cid:durableId="547256621">
    <w:abstractNumId w:val="23"/>
  </w:num>
  <w:num w:numId="27" w16cid:durableId="366493227">
    <w:abstractNumId w:val="10"/>
  </w:num>
  <w:num w:numId="28" w16cid:durableId="121509489">
    <w:abstractNumId w:val="10"/>
  </w:num>
  <w:num w:numId="29" w16cid:durableId="606349488">
    <w:abstractNumId w:val="10"/>
  </w:num>
  <w:num w:numId="30" w16cid:durableId="111444295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966"/>
    <w:rsid w:val="00002162"/>
    <w:rsid w:val="00003207"/>
    <w:rsid w:val="00023BD0"/>
    <w:rsid w:val="000269F3"/>
    <w:rsid w:val="00052ECF"/>
    <w:rsid w:val="00064D8D"/>
    <w:rsid w:val="000721E0"/>
    <w:rsid w:val="00074EEF"/>
    <w:rsid w:val="0008481C"/>
    <w:rsid w:val="000879AA"/>
    <w:rsid w:val="000A58A2"/>
    <w:rsid w:val="000B39E7"/>
    <w:rsid w:val="000C6579"/>
    <w:rsid w:val="000D1F37"/>
    <w:rsid w:val="000E6FDD"/>
    <w:rsid w:val="000F7285"/>
    <w:rsid w:val="001138B3"/>
    <w:rsid w:val="0011638A"/>
    <w:rsid w:val="001225BD"/>
    <w:rsid w:val="00127097"/>
    <w:rsid w:val="0012742D"/>
    <w:rsid w:val="00136963"/>
    <w:rsid w:val="001703EC"/>
    <w:rsid w:val="00175374"/>
    <w:rsid w:val="00181AFE"/>
    <w:rsid w:val="00192B99"/>
    <w:rsid w:val="001C4E3F"/>
    <w:rsid w:val="001D26DC"/>
    <w:rsid w:val="001D5AE4"/>
    <w:rsid w:val="001E6530"/>
    <w:rsid w:val="001F18A6"/>
    <w:rsid w:val="002162FB"/>
    <w:rsid w:val="00230693"/>
    <w:rsid w:val="002316FD"/>
    <w:rsid w:val="0024191A"/>
    <w:rsid w:val="00256147"/>
    <w:rsid w:val="00280E8F"/>
    <w:rsid w:val="002857FF"/>
    <w:rsid w:val="002B0D44"/>
    <w:rsid w:val="002B39A2"/>
    <w:rsid w:val="002D1977"/>
    <w:rsid w:val="002F45E8"/>
    <w:rsid w:val="00312E94"/>
    <w:rsid w:val="0032281C"/>
    <w:rsid w:val="00333923"/>
    <w:rsid w:val="00342B34"/>
    <w:rsid w:val="00342D18"/>
    <w:rsid w:val="003638A1"/>
    <w:rsid w:val="003761E7"/>
    <w:rsid w:val="003938F1"/>
    <w:rsid w:val="00396A56"/>
    <w:rsid w:val="003C04D1"/>
    <w:rsid w:val="003C6F0E"/>
    <w:rsid w:val="003D789C"/>
    <w:rsid w:val="003E54DA"/>
    <w:rsid w:val="00401F8E"/>
    <w:rsid w:val="00405544"/>
    <w:rsid w:val="00441168"/>
    <w:rsid w:val="004421B8"/>
    <w:rsid w:val="004516DC"/>
    <w:rsid w:val="00477196"/>
    <w:rsid w:val="004A5199"/>
    <w:rsid w:val="004B054A"/>
    <w:rsid w:val="004B0C1E"/>
    <w:rsid w:val="004C2C35"/>
    <w:rsid w:val="004C5DD7"/>
    <w:rsid w:val="004C70CA"/>
    <w:rsid w:val="004D1B12"/>
    <w:rsid w:val="004D5789"/>
    <w:rsid w:val="004E0024"/>
    <w:rsid w:val="004F3CE2"/>
    <w:rsid w:val="005155C8"/>
    <w:rsid w:val="00534171"/>
    <w:rsid w:val="00543345"/>
    <w:rsid w:val="00590F14"/>
    <w:rsid w:val="00593250"/>
    <w:rsid w:val="005A2075"/>
    <w:rsid w:val="005A30B0"/>
    <w:rsid w:val="005A7337"/>
    <w:rsid w:val="005C6CE2"/>
    <w:rsid w:val="005E1730"/>
    <w:rsid w:val="00614A17"/>
    <w:rsid w:val="00623DCB"/>
    <w:rsid w:val="0062436B"/>
    <w:rsid w:val="00625C09"/>
    <w:rsid w:val="00646210"/>
    <w:rsid w:val="00673EF9"/>
    <w:rsid w:val="0068142B"/>
    <w:rsid w:val="006815E5"/>
    <w:rsid w:val="0068340D"/>
    <w:rsid w:val="00684F23"/>
    <w:rsid w:val="006A0167"/>
    <w:rsid w:val="006A0A56"/>
    <w:rsid w:val="006A27FA"/>
    <w:rsid w:val="006B12D2"/>
    <w:rsid w:val="006D6804"/>
    <w:rsid w:val="006E35AF"/>
    <w:rsid w:val="006F4D63"/>
    <w:rsid w:val="00712AF1"/>
    <w:rsid w:val="00727DAD"/>
    <w:rsid w:val="00734F3C"/>
    <w:rsid w:val="00754129"/>
    <w:rsid w:val="00767726"/>
    <w:rsid w:val="007A3F07"/>
    <w:rsid w:val="007D664B"/>
    <w:rsid w:val="007D6C22"/>
    <w:rsid w:val="007F3B81"/>
    <w:rsid w:val="008059DC"/>
    <w:rsid w:val="00811AAD"/>
    <w:rsid w:val="00815865"/>
    <w:rsid w:val="008307B5"/>
    <w:rsid w:val="0083208E"/>
    <w:rsid w:val="008336CD"/>
    <w:rsid w:val="00837932"/>
    <w:rsid w:val="00865FE6"/>
    <w:rsid w:val="00882B58"/>
    <w:rsid w:val="008922FD"/>
    <w:rsid w:val="008D03B9"/>
    <w:rsid w:val="008D7375"/>
    <w:rsid w:val="008E3416"/>
    <w:rsid w:val="008E6512"/>
    <w:rsid w:val="009063DE"/>
    <w:rsid w:val="0091348D"/>
    <w:rsid w:val="00923867"/>
    <w:rsid w:val="00924207"/>
    <w:rsid w:val="00924E85"/>
    <w:rsid w:val="00925E82"/>
    <w:rsid w:val="00926765"/>
    <w:rsid w:val="00937866"/>
    <w:rsid w:val="009404E9"/>
    <w:rsid w:val="00961905"/>
    <w:rsid w:val="00974967"/>
    <w:rsid w:val="00985F5C"/>
    <w:rsid w:val="00995737"/>
    <w:rsid w:val="009A2578"/>
    <w:rsid w:val="00A21133"/>
    <w:rsid w:val="00A576C5"/>
    <w:rsid w:val="00A70254"/>
    <w:rsid w:val="00A778DE"/>
    <w:rsid w:val="00A93972"/>
    <w:rsid w:val="00AA7D51"/>
    <w:rsid w:val="00AB1380"/>
    <w:rsid w:val="00AD078F"/>
    <w:rsid w:val="00AE03B1"/>
    <w:rsid w:val="00AE5009"/>
    <w:rsid w:val="00AF42A2"/>
    <w:rsid w:val="00AF72BA"/>
    <w:rsid w:val="00B30966"/>
    <w:rsid w:val="00B4653B"/>
    <w:rsid w:val="00B46AAB"/>
    <w:rsid w:val="00B606C2"/>
    <w:rsid w:val="00BB6DB1"/>
    <w:rsid w:val="00BC0FEF"/>
    <w:rsid w:val="00BC647C"/>
    <w:rsid w:val="00BC6C0B"/>
    <w:rsid w:val="00BD2953"/>
    <w:rsid w:val="00BD5F72"/>
    <w:rsid w:val="00BF5B75"/>
    <w:rsid w:val="00C17D2C"/>
    <w:rsid w:val="00C20125"/>
    <w:rsid w:val="00C2346A"/>
    <w:rsid w:val="00C3369E"/>
    <w:rsid w:val="00C53889"/>
    <w:rsid w:val="00C568D7"/>
    <w:rsid w:val="00C77E95"/>
    <w:rsid w:val="00C96DDE"/>
    <w:rsid w:val="00CA1B37"/>
    <w:rsid w:val="00CB40C1"/>
    <w:rsid w:val="00CC0E94"/>
    <w:rsid w:val="00CC7541"/>
    <w:rsid w:val="00CE79DC"/>
    <w:rsid w:val="00D12F55"/>
    <w:rsid w:val="00D304E5"/>
    <w:rsid w:val="00D4604D"/>
    <w:rsid w:val="00D55EFC"/>
    <w:rsid w:val="00D64352"/>
    <w:rsid w:val="00D74127"/>
    <w:rsid w:val="00D75296"/>
    <w:rsid w:val="00DC5174"/>
    <w:rsid w:val="00DD7CA9"/>
    <w:rsid w:val="00DE3DEE"/>
    <w:rsid w:val="00DE7062"/>
    <w:rsid w:val="00E01F9B"/>
    <w:rsid w:val="00E03DE0"/>
    <w:rsid w:val="00E127E2"/>
    <w:rsid w:val="00E332F8"/>
    <w:rsid w:val="00E3392F"/>
    <w:rsid w:val="00E41498"/>
    <w:rsid w:val="00E61DEB"/>
    <w:rsid w:val="00EB3455"/>
    <w:rsid w:val="00EC337E"/>
    <w:rsid w:val="00EC7459"/>
    <w:rsid w:val="00ED2282"/>
    <w:rsid w:val="00F1585F"/>
    <w:rsid w:val="00F43619"/>
    <w:rsid w:val="00F522BE"/>
    <w:rsid w:val="00F6563B"/>
    <w:rsid w:val="00F81EA6"/>
    <w:rsid w:val="00FE1EED"/>
    <w:rsid w:val="00FE4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E4CBCB5"/>
  <w15:chartTrackingRefBased/>
  <w15:docId w15:val="{B7678201-1A3F-4107-97D0-F95572A9A4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1905"/>
    <w:pPr>
      <w:ind w:left="284"/>
    </w:pPr>
    <w:rPr>
      <w:rFonts w:ascii="Arial" w:hAnsi="Arial"/>
      <w:sz w:val="26"/>
      <w:lang w:val="fr-FR"/>
    </w:rPr>
  </w:style>
  <w:style w:type="paragraph" w:styleId="Heading1">
    <w:name w:val="heading 1"/>
    <w:basedOn w:val="Normal"/>
    <w:next w:val="Heading2"/>
    <w:link w:val="Heading1Char"/>
    <w:uiPriority w:val="9"/>
    <w:qFormat/>
    <w:rsid w:val="00C568D7"/>
    <w:pPr>
      <w:keepNext/>
      <w:keepLines/>
      <w:numPr>
        <w:numId w:val="3"/>
      </w:numPr>
      <w:spacing w:before="240" w:after="0"/>
      <w:outlineLvl w:val="0"/>
    </w:pPr>
    <w:rPr>
      <w:rFonts w:eastAsiaTheme="majorEastAsia" w:cstheme="majorBidi"/>
      <w:color w:val="404040" w:themeColor="text1" w:themeTint="BF"/>
      <w:sz w:val="36"/>
      <w:u w:val="single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BC6C0B"/>
    <w:pPr>
      <w:numPr>
        <w:ilvl w:val="1"/>
        <w:numId w:val="3"/>
      </w:numPr>
      <w:spacing w:after="120"/>
      <w:outlineLvl w:val="1"/>
    </w:pPr>
    <w:rPr>
      <w:rFonts w:eastAsiaTheme="majorEastAsia" w:cstheme="majorBidi"/>
      <w:b/>
      <w:bCs/>
      <w:color w:val="262626" w:themeColor="text1" w:themeTint="D9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AF42A2"/>
    <w:pPr>
      <w:numPr>
        <w:ilvl w:val="2"/>
      </w:numPr>
      <w:ind w:left="993" w:hanging="709"/>
      <w:outlineLvl w:val="2"/>
    </w:pPr>
    <w:rPr>
      <w:b w:val="0"/>
      <w:bCs w:val="0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C2346A"/>
    <w:pPr>
      <w:numPr>
        <w:numId w:val="5"/>
      </w:numPr>
      <w:ind w:left="851"/>
      <w:outlineLvl w:val="3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C657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6579"/>
  </w:style>
  <w:style w:type="paragraph" w:styleId="Footer">
    <w:name w:val="footer"/>
    <w:basedOn w:val="Normal"/>
    <w:link w:val="FooterChar"/>
    <w:uiPriority w:val="99"/>
    <w:unhideWhenUsed/>
    <w:rsid w:val="000C657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6579"/>
  </w:style>
  <w:style w:type="table" w:styleId="TableGrid">
    <w:name w:val="Table Grid"/>
    <w:basedOn w:val="TableNormal"/>
    <w:uiPriority w:val="59"/>
    <w:rsid w:val="000C6579"/>
    <w:pPr>
      <w:spacing w:after="0" w:line="240" w:lineRule="auto"/>
    </w:pPr>
    <w:rPr>
      <w:rFonts w:ascii="Arial" w:hAnsi="Arial" w:cs="Arial"/>
      <w:kern w:val="0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Spacing">
    <w:name w:val="No Spacing"/>
    <w:link w:val="NoSpacingChar"/>
    <w:uiPriority w:val="1"/>
    <w:qFormat/>
    <w:rsid w:val="000C6579"/>
    <w:pPr>
      <w:spacing w:after="0" w:line="240" w:lineRule="auto"/>
      <w:jc w:val="both"/>
    </w:pPr>
    <w:rPr>
      <w:rFonts w:ascii="Arial" w:hAnsi="Arial" w:cs="Arial"/>
      <w:kern w:val="0"/>
      <w:sz w:val="2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C568D7"/>
    <w:rPr>
      <w:rFonts w:ascii="Arial" w:eastAsiaTheme="majorEastAsia" w:hAnsi="Arial" w:cstheme="majorBidi"/>
      <w:color w:val="404040" w:themeColor="text1" w:themeTint="BF"/>
      <w:sz w:val="36"/>
      <w:u w:val="single"/>
      <w:lang w:val="fr-FR"/>
    </w:rPr>
  </w:style>
  <w:style w:type="paragraph" w:styleId="Title">
    <w:name w:val="Title"/>
    <w:next w:val="Normal"/>
    <w:link w:val="TitleChar"/>
    <w:uiPriority w:val="10"/>
    <w:qFormat/>
    <w:rsid w:val="004421B8"/>
    <w:pPr>
      <w:jc w:val="center"/>
    </w:pPr>
    <w:rPr>
      <w:rFonts w:ascii="Arial" w:eastAsiaTheme="majorEastAsia" w:hAnsi="Arial" w:cstheme="majorBidi"/>
      <w:color w:val="E14323"/>
      <w:sz w:val="56"/>
      <w:szCs w:val="40"/>
      <w:lang w:val="fr-FR"/>
    </w:rPr>
  </w:style>
  <w:style w:type="character" w:customStyle="1" w:styleId="TitleChar">
    <w:name w:val="Title Char"/>
    <w:basedOn w:val="DefaultParagraphFont"/>
    <w:link w:val="Title"/>
    <w:uiPriority w:val="10"/>
    <w:rsid w:val="004421B8"/>
    <w:rPr>
      <w:rFonts w:ascii="Arial" w:eastAsiaTheme="majorEastAsia" w:hAnsi="Arial" w:cstheme="majorBidi"/>
      <w:color w:val="E14323"/>
      <w:sz w:val="56"/>
      <w:szCs w:val="40"/>
      <w:lang w:val="fr-FR"/>
    </w:rPr>
  </w:style>
  <w:style w:type="paragraph" w:styleId="Subtitle">
    <w:name w:val="Subtitle"/>
    <w:basedOn w:val="Title"/>
    <w:next w:val="Normal"/>
    <w:link w:val="SubtitleChar"/>
    <w:uiPriority w:val="11"/>
    <w:qFormat/>
    <w:rsid w:val="00974967"/>
    <w:pPr>
      <w:spacing w:after="0"/>
    </w:pPr>
    <w:rPr>
      <w:b/>
      <w:bCs/>
      <w:noProof/>
      <w:sz w:val="28"/>
      <w:szCs w:val="28"/>
      <w:lang w:eastAsia="fr-FR"/>
    </w:rPr>
  </w:style>
  <w:style w:type="character" w:customStyle="1" w:styleId="SubtitleChar">
    <w:name w:val="Subtitle Char"/>
    <w:basedOn w:val="DefaultParagraphFont"/>
    <w:link w:val="Subtitle"/>
    <w:uiPriority w:val="11"/>
    <w:rsid w:val="00974967"/>
    <w:rPr>
      <w:rFonts w:ascii="Arial" w:eastAsiaTheme="majorEastAsia" w:hAnsi="Arial" w:cstheme="majorBidi"/>
      <w:b/>
      <w:bCs/>
      <w:noProof/>
      <w:color w:val="E22523"/>
      <w:sz w:val="28"/>
      <w:szCs w:val="28"/>
      <w:lang w:val="fr-FR" w:eastAsia="fr-FR"/>
    </w:rPr>
  </w:style>
  <w:style w:type="paragraph" w:styleId="TOCHeading">
    <w:name w:val="TOC Heading"/>
    <w:basedOn w:val="Heading1"/>
    <w:next w:val="Normal"/>
    <w:uiPriority w:val="39"/>
    <w:unhideWhenUsed/>
    <w:qFormat/>
    <w:rsid w:val="00623DCB"/>
    <w:pPr>
      <w:outlineLvl w:val="9"/>
    </w:pPr>
    <w:rPr>
      <w:rFonts w:asciiTheme="majorHAnsi" w:hAnsiTheme="majorHAnsi"/>
      <w:b/>
      <w:bCs/>
      <w:color w:val="4472C4" w:themeColor="accent1"/>
      <w:kern w:val="0"/>
      <w:sz w:val="32"/>
      <w:szCs w:val="32"/>
      <w:lang w:val="en-US"/>
      <w14:textFill>
        <w14:solidFill>
          <w14:schemeClr w14:val="accent1">
            <w14:lumMod w14:val="75000"/>
            <w14:lumMod w14:val="75000"/>
            <w14:lumOff w14:val="25000"/>
          </w14:schemeClr>
        </w14:solidFill>
      </w14:textFill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D2953"/>
    <w:pPr>
      <w:spacing w:after="100"/>
    </w:pPr>
    <w:rPr>
      <w:b/>
    </w:rPr>
  </w:style>
  <w:style w:type="character" w:styleId="Hyperlink">
    <w:name w:val="Hyperlink"/>
    <w:basedOn w:val="DefaultParagraphFont"/>
    <w:uiPriority w:val="99"/>
    <w:unhideWhenUsed/>
    <w:rsid w:val="000721E0"/>
    <w:rPr>
      <w:i/>
      <w:color w:val="auto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C6C0B"/>
    <w:rPr>
      <w:rFonts w:ascii="Arial" w:eastAsiaTheme="majorEastAsia" w:hAnsi="Arial" w:cstheme="majorBidi"/>
      <w:b/>
      <w:bCs/>
      <w:color w:val="262626" w:themeColor="text1" w:themeTint="D9"/>
      <w:sz w:val="26"/>
      <w:szCs w:val="26"/>
      <w:lang w:val="fr-FR"/>
    </w:rPr>
  </w:style>
  <w:style w:type="paragraph" w:styleId="ListParagraph">
    <w:name w:val="List Paragraph"/>
    <w:basedOn w:val="Normal"/>
    <w:uiPriority w:val="34"/>
    <w:qFormat/>
    <w:rsid w:val="00C568D7"/>
    <w:pPr>
      <w:numPr>
        <w:numId w:val="18"/>
      </w:numPr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BD2953"/>
    <w:pPr>
      <w:spacing w:after="100"/>
      <w:ind w:left="260"/>
    </w:pPr>
  </w:style>
  <w:style w:type="character" w:customStyle="1" w:styleId="Heading3Char">
    <w:name w:val="Heading 3 Char"/>
    <w:basedOn w:val="DefaultParagraphFont"/>
    <w:link w:val="Heading3"/>
    <w:uiPriority w:val="9"/>
    <w:rsid w:val="00AF42A2"/>
    <w:rPr>
      <w:rFonts w:ascii="Arial" w:eastAsiaTheme="majorEastAsia" w:hAnsi="Arial" w:cstheme="majorBidi"/>
      <w:color w:val="262626" w:themeColor="text1" w:themeTint="D9"/>
      <w:sz w:val="26"/>
      <w:szCs w:val="26"/>
      <w:lang w:val="fr-FR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BD2953"/>
    <w:pPr>
      <w:spacing w:after="100"/>
      <w:ind w:left="520"/>
    </w:pPr>
    <w:rPr>
      <w:i/>
    </w:rPr>
  </w:style>
  <w:style w:type="character" w:styleId="UnresolvedMention">
    <w:name w:val="Unresolved Mention"/>
    <w:basedOn w:val="DefaultParagraphFont"/>
    <w:uiPriority w:val="99"/>
    <w:semiHidden/>
    <w:unhideWhenUsed/>
    <w:rsid w:val="000721E0"/>
    <w:rPr>
      <w:color w:val="605E5C"/>
      <w:shd w:val="clear" w:color="auto" w:fill="E1DFDD"/>
    </w:rPr>
  </w:style>
  <w:style w:type="character" w:styleId="FollowedHyperlink">
    <w:name w:val="FollowedHyperlink"/>
    <w:basedOn w:val="Hyperlink"/>
    <w:uiPriority w:val="99"/>
    <w:semiHidden/>
    <w:unhideWhenUsed/>
    <w:rsid w:val="00590F14"/>
    <w:rPr>
      <w:i/>
      <w:color w:val="auto"/>
      <w:u w:val="single"/>
    </w:rPr>
  </w:style>
  <w:style w:type="paragraph" w:customStyle="1" w:styleId="InfoTable">
    <w:name w:val="InfoTable"/>
    <w:basedOn w:val="Normal"/>
    <w:link w:val="InfoTableChar"/>
    <w:qFormat/>
    <w:rsid w:val="003D789C"/>
    <w:pPr>
      <w:spacing w:before="120" w:after="120" w:line="240" w:lineRule="auto"/>
    </w:pPr>
    <w:rPr>
      <w:rFonts w:cs="Arial"/>
      <w:b/>
      <w:bCs/>
      <w:color w:val="808080" w:themeColor="background1" w:themeShade="80"/>
      <w:kern w:val="0"/>
      <w14:ligatures w14:val="none"/>
    </w:rPr>
  </w:style>
  <w:style w:type="character" w:customStyle="1" w:styleId="InfoTableChar">
    <w:name w:val="InfoTable Char"/>
    <w:basedOn w:val="DefaultParagraphFont"/>
    <w:link w:val="InfoTable"/>
    <w:rsid w:val="003D789C"/>
    <w:rPr>
      <w:rFonts w:ascii="Arial" w:hAnsi="Arial" w:cs="Arial"/>
      <w:b/>
      <w:bCs/>
      <w:color w:val="808080" w:themeColor="background1" w:themeShade="80"/>
      <w:kern w:val="0"/>
      <w:sz w:val="26"/>
      <w:lang w:val="fr-FR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C2346A"/>
    <w:rPr>
      <w:rFonts w:ascii="Arial" w:hAnsi="Arial"/>
      <w:i/>
      <w:iCs/>
      <w:sz w:val="26"/>
      <w:lang w:val="fr-FR"/>
    </w:rPr>
  </w:style>
  <w:style w:type="paragraph" w:customStyle="1" w:styleId="DR">
    <w:name w:val="DR"/>
    <w:basedOn w:val="NoSpacing"/>
    <w:link w:val="DRChar"/>
    <w:qFormat/>
    <w:rsid w:val="00E03DE0"/>
    <w:pPr>
      <w:pBdr>
        <w:left w:val="single" w:sz="8" w:space="0" w:color="E14323"/>
        <w:bottom w:val="single" w:sz="8" w:space="1" w:color="E14323"/>
      </w:pBdr>
    </w:pPr>
    <w:rPr>
      <w:b/>
      <w:color w:val="E14323"/>
      <w:spacing w:val="60"/>
      <w:lang w:val="fr-CH"/>
    </w:rPr>
  </w:style>
  <w:style w:type="character" w:customStyle="1" w:styleId="NoSpacingChar">
    <w:name w:val="No Spacing Char"/>
    <w:basedOn w:val="DefaultParagraphFont"/>
    <w:link w:val="NoSpacing"/>
    <w:uiPriority w:val="1"/>
    <w:rsid w:val="00E03DE0"/>
    <w:rPr>
      <w:rFonts w:ascii="Arial" w:hAnsi="Arial" w:cs="Arial"/>
      <w:kern w:val="0"/>
      <w:sz w:val="20"/>
      <w14:ligatures w14:val="none"/>
    </w:rPr>
  </w:style>
  <w:style w:type="character" w:customStyle="1" w:styleId="DRChar">
    <w:name w:val="DR Char"/>
    <w:basedOn w:val="NoSpacingChar"/>
    <w:link w:val="DR"/>
    <w:rsid w:val="00E03DE0"/>
    <w:rPr>
      <w:rFonts w:ascii="Arial" w:hAnsi="Arial" w:cs="Arial"/>
      <w:b/>
      <w:color w:val="E14323"/>
      <w:spacing w:val="60"/>
      <w:kern w:val="0"/>
      <w:sz w:val="20"/>
      <w:lang w:val="fr-CH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8307B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679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Mon%20Drive\Documents\Cours\INSA\Projet\OpenPLC\1_Reunion\0_FIPMIK5%20OpenPLC%20I2C%20-%20Rapport%20de%20reunion%20KWxx%20-%20Titr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F9D3D3-2656-47BF-B6A8-BE605F17DF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0_FIPMIK5 OpenPLC I2C - Rapport de reunion KWxx - Titre.dotx</Template>
  <TotalTime>0</TotalTime>
  <Pages>3</Pages>
  <Words>440</Words>
  <Characters>2420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Herrenknecht AG</Company>
  <LinksUpToDate>false</LinksUpToDate>
  <CharactersWithSpaces>2855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 Véka</dc:creator>
  <cp:keywords/>
  <dc:description/>
  <cp:lastModifiedBy>GIAMBERINI Mathieu</cp:lastModifiedBy>
  <cp:revision>26</cp:revision>
  <cp:lastPrinted>2025-01-13T09:56:00Z</cp:lastPrinted>
  <dcterms:created xsi:type="dcterms:W3CDTF">2024-11-13T14:46:00Z</dcterms:created>
  <dcterms:modified xsi:type="dcterms:W3CDTF">2025-01-22T13:16:00Z</dcterms:modified>
</cp:coreProperties>
</file>